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00C66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3F87B00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936F97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2CBD5C" w14:textId="77777777" w:rsidR="006E4520" w:rsidRDefault="00FA6E23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4695388" w14:textId="77777777" w:rsidR="006E4520" w:rsidRDefault="00FA6E23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B64B77" w14:textId="77777777" w:rsidR="006E4520" w:rsidRDefault="006E4520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77A03E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EF3749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CCC213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E221CF6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DBDB9C5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028CA172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81A54F3" w14:textId="77777777" w:rsidR="006E4520" w:rsidRDefault="00FA6E23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539D382" w14:textId="7ADE67DE" w:rsidR="006E4520" w:rsidRPr="00D070A5" w:rsidRDefault="00FA6E23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D070A5">
        <w:rPr>
          <w:b/>
          <w:color w:val="000000"/>
          <w:szCs w:val="28"/>
          <w:lang w:val="en-US" w:eastAsia="ru-RU" w:bidi="ar-SA"/>
        </w:rPr>
        <w:t>3</w:t>
      </w:r>
    </w:p>
    <w:p w14:paraId="2673FBEB" w14:textId="77777777" w:rsidR="006E4520" w:rsidRDefault="00FA6E23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2F2BFF21" w14:textId="77777777" w:rsidR="00D070A5" w:rsidRPr="00D070A5" w:rsidRDefault="00FA6E23" w:rsidP="00D070A5">
      <w:pPr>
        <w:pStyle w:val="Standard"/>
        <w:jc w:val="center"/>
        <w:rPr>
          <w:b/>
          <w:bCs/>
          <w:color w:val="000000"/>
          <w:spacing w:val="5"/>
          <w:szCs w:val="28"/>
          <w:lang w:eastAsia="ru-RU" w:bidi="ar-SA"/>
        </w:rPr>
      </w:pPr>
      <w:r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D070A5" w:rsidRPr="00D070A5">
        <w:rPr>
          <w:b/>
          <w:bCs/>
          <w:color w:val="000000"/>
          <w:spacing w:val="5"/>
          <w:szCs w:val="28"/>
          <w:lang w:eastAsia="ru-RU" w:bidi="ar-SA"/>
        </w:rPr>
        <w:t xml:space="preserve">Алгоритмы поиска максимального потока в графе </w:t>
      </w:r>
    </w:p>
    <w:p w14:paraId="4A942A1B" w14:textId="45E75820" w:rsidR="006E4520" w:rsidRDefault="006E4520">
      <w:pPr>
        <w:pStyle w:val="Standard"/>
        <w:jc w:val="center"/>
      </w:pPr>
    </w:p>
    <w:p w14:paraId="31202F71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AC8CF8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44CE40D7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379A46EE" w14:textId="01100E9F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p w14:paraId="600DAC26" w14:textId="77777777" w:rsidR="00D070A5" w:rsidRDefault="00D070A5">
      <w:pPr>
        <w:pStyle w:val="Standard"/>
        <w:jc w:val="center"/>
        <w:rPr>
          <w:szCs w:val="28"/>
          <w:lang w:eastAsia="ru-RU" w:bidi="ar-SA"/>
        </w:rPr>
      </w:pPr>
    </w:p>
    <w:p w14:paraId="779DBFF3" w14:textId="77777777" w:rsidR="006E4520" w:rsidRDefault="006E4520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6E4520" w14:paraId="28929BF0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9D784" w14:textId="77777777" w:rsidR="006E4520" w:rsidRDefault="00FA6E23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color w:val="000000"/>
                <w:szCs w:val="28"/>
              </w:rPr>
              <w:t>9303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52DE81A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2DFEBE" w14:textId="70614ECA" w:rsidR="006E4520" w:rsidRDefault="00D070A5">
            <w:pPr>
              <w:pStyle w:val="Standard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  <w:lang w:val="en-US"/>
              </w:rPr>
              <w:t xml:space="preserve">       </w:t>
            </w:r>
            <w:r w:rsidR="00FA6E23">
              <w:rPr>
                <w:color w:val="000000"/>
                <w:szCs w:val="28"/>
              </w:rPr>
              <w:t>Павлов Д.Р.</w:t>
            </w:r>
          </w:p>
        </w:tc>
      </w:tr>
      <w:tr w:rsidR="006E4520" w14:paraId="0D668455" w14:textId="77777777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7502A8" w14:textId="77777777" w:rsidR="006E4520" w:rsidRDefault="00FA6E23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F3B0E8" w14:textId="77777777" w:rsidR="006E4520" w:rsidRDefault="006E4520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D6B83C" w14:textId="77777777" w:rsidR="006E4520" w:rsidRDefault="00FA6E23">
            <w:pPr>
              <w:pStyle w:val="Standard"/>
              <w:jc w:val="center"/>
            </w:pPr>
            <w:proofErr w:type="spellStart"/>
            <w:r>
              <w:rPr>
                <w:color w:val="000000"/>
                <w:szCs w:val="28"/>
              </w:rPr>
              <w:t>Шевская</w:t>
            </w:r>
            <w:proofErr w:type="spellEnd"/>
            <w:r>
              <w:rPr>
                <w:color w:val="000000"/>
                <w:szCs w:val="28"/>
              </w:rPr>
              <w:t xml:space="preserve"> Н.В.</w:t>
            </w:r>
          </w:p>
        </w:tc>
      </w:tr>
    </w:tbl>
    <w:p w14:paraId="30EF5CA3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69C1B60C" w14:textId="77777777" w:rsidR="006E4520" w:rsidRDefault="006E4520">
      <w:pPr>
        <w:pStyle w:val="Standard"/>
        <w:jc w:val="center"/>
        <w:rPr>
          <w:bCs/>
          <w:szCs w:val="28"/>
          <w:lang w:eastAsia="ru-RU" w:bidi="ar-SA"/>
        </w:rPr>
      </w:pPr>
    </w:p>
    <w:p w14:paraId="4771EC96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88E047D" w14:textId="77777777" w:rsidR="006E4520" w:rsidRDefault="00FA6E23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2021</w:t>
      </w:r>
    </w:p>
    <w:p w14:paraId="7B4F32FB" w14:textId="77777777" w:rsidR="006E4520" w:rsidRDefault="00FA6E23">
      <w:pPr>
        <w:pStyle w:val="2"/>
        <w:pageBreakBefore/>
      </w:pPr>
      <w:r>
        <w:lastRenderedPageBreak/>
        <w:t>Цель работы.</w:t>
      </w:r>
    </w:p>
    <w:p w14:paraId="36849972" w14:textId="77777777" w:rsidR="00D070A5" w:rsidRPr="00D070A5" w:rsidRDefault="00D070A5" w:rsidP="00D070A5">
      <w:pPr>
        <w:pStyle w:val="Textbody"/>
        <w:rPr>
          <w:color w:val="000000"/>
        </w:rPr>
      </w:pPr>
      <w:r w:rsidRPr="00D070A5">
        <w:rPr>
          <w:color w:val="000000"/>
        </w:rPr>
        <w:t>Ознакомиться с алгоритмами поиска максимального в ориентированном графе. Реализовать алгоритм Форда-</w:t>
      </w:r>
      <w:proofErr w:type="spellStart"/>
      <w:r w:rsidRPr="00D070A5">
        <w:rPr>
          <w:color w:val="000000"/>
        </w:rPr>
        <w:t>Фалкерсона</w:t>
      </w:r>
      <w:proofErr w:type="spellEnd"/>
      <w:r w:rsidRPr="00D070A5">
        <w:rPr>
          <w:color w:val="000000"/>
        </w:rPr>
        <w:t xml:space="preserve"> поиска максимального потока с </w:t>
      </w:r>
      <w:proofErr w:type="spellStart"/>
      <w:r w:rsidRPr="00D070A5">
        <w:rPr>
          <w:color w:val="000000"/>
        </w:rPr>
        <w:t>выбраннои</w:t>
      </w:r>
      <w:proofErr w:type="spellEnd"/>
      <w:r w:rsidRPr="00D070A5">
        <w:rPr>
          <w:color w:val="000000"/>
        </w:rPr>
        <w:t xml:space="preserve">̆ </w:t>
      </w:r>
      <w:proofErr w:type="spellStart"/>
      <w:r w:rsidRPr="00D070A5">
        <w:rPr>
          <w:color w:val="000000"/>
        </w:rPr>
        <w:t>индивидуализациеи</w:t>
      </w:r>
      <w:proofErr w:type="spellEnd"/>
      <w:r w:rsidRPr="00D070A5">
        <w:rPr>
          <w:color w:val="000000"/>
        </w:rPr>
        <w:t xml:space="preserve">̆. </w:t>
      </w:r>
    </w:p>
    <w:p w14:paraId="16AB754D" w14:textId="77777777" w:rsidR="006E4520" w:rsidRDefault="006E4520">
      <w:pPr>
        <w:pStyle w:val="Textbody"/>
      </w:pPr>
    </w:p>
    <w:p w14:paraId="4ABFCAA9" w14:textId="77777777" w:rsidR="006E4520" w:rsidRDefault="00FA6E23">
      <w:pPr>
        <w:pStyle w:val="2"/>
      </w:pPr>
      <w:r>
        <w:t>Задание.</w:t>
      </w:r>
    </w:p>
    <w:p w14:paraId="7752DEC7" w14:textId="57AAEA7F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Найти максимальный поток в сети, а также фактическую величину потока, протекающего через каждое ребро, используя алгоритм Форда-</w:t>
      </w:r>
      <w:proofErr w:type="spellStart"/>
      <w:r w:rsidRPr="00500E92">
        <w:rPr>
          <w:lang w:eastAsia="ru-RU" w:bidi="ar-SA"/>
        </w:rPr>
        <w:t>Фалкерсона</w:t>
      </w:r>
      <w:proofErr w:type="spellEnd"/>
      <w:r w:rsidRPr="00500E92">
        <w:rPr>
          <w:lang w:eastAsia="ru-RU" w:bidi="ar-SA"/>
        </w:rPr>
        <w:t>.</w:t>
      </w:r>
    </w:p>
    <w:p w14:paraId="41396B9C" w14:textId="77777777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Сеть (ориентированный взвешенный граф) представляется в виде триплета из имён вершин и целого неотрицательного числа - пропускной способности (веса).</w:t>
      </w:r>
    </w:p>
    <w:p w14:paraId="52E20820" w14:textId="77777777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Входные данные:</w:t>
      </w:r>
    </w:p>
    <w:p w14:paraId="57768822" w14:textId="5DF3FE0A" w:rsidR="00500E92" w:rsidRDefault="00500E92" w:rsidP="00500E92">
      <w:pPr>
        <w:pStyle w:val="Standard"/>
        <w:rPr>
          <w:lang w:eastAsia="ru-RU" w:bidi="ar-SA"/>
        </w:rPr>
      </w:pPr>
      <w:r w:rsidRPr="00500E92">
        <w:rPr>
          <w:i/>
          <w:iCs/>
          <w:lang w:eastAsia="ru-RU" w:bidi="ar-SA"/>
        </w:rPr>
        <w:t>N</w:t>
      </w:r>
      <w:r w:rsidRPr="00500E92">
        <w:rPr>
          <w:lang w:eastAsia="ru-RU" w:bidi="ar-SA"/>
        </w:rPr>
        <w:t> - количество ориентированных рёбер графа</w:t>
      </w:r>
    </w:p>
    <w:p w14:paraId="0539B93A" w14:textId="73BAE585" w:rsidR="00500E92" w:rsidRDefault="00500E92" w:rsidP="00500E92">
      <w:pPr>
        <w:pStyle w:val="Standard"/>
        <w:rPr>
          <w:lang w:eastAsia="ru-RU" w:bidi="ar-SA"/>
        </w:rPr>
      </w:pPr>
      <w:r>
        <w:rPr>
          <w:lang w:val="en-US" w:eastAsia="ru-RU" w:bidi="ar-SA"/>
        </w:rPr>
        <w:t xml:space="preserve">v0 – </w:t>
      </w:r>
      <w:r>
        <w:rPr>
          <w:lang w:eastAsia="ru-RU" w:bidi="ar-SA"/>
        </w:rPr>
        <w:t xml:space="preserve">исток </w:t>
      </w:r>
    </w:p>
    <w:p w14:paraId="640421D7" w14:textId="5652CE4C" w:rsidR="00500E92" w:rsidRDefault="00500E92" w:rsidP="00500E92">
      <w:pPr>
        <w:pStyle w:val="Standard"/>
        <w:rPr>
          <w:lang w:eastAsia="ru-RU" w:bidi="ar-SA"/>
        </w:rPr>
      </w:pPr>
      <w:proofErr w:type="spellStart"/>
      <w:r>
        <w:rPr>
          <w:lang w:val="en-US" w:eastAsia="ru-RU" w:bidi="ar-SA"/>
        </w:rPr>
        <w:t>vn</w:t>
      </w:r>
      <w:proofErr w:type="spellEnd"/>
      <w:r w:rsidRPr="00500E92">
        <w:rPr>
          <w:lang w:eastAsia="ru-RU" w:bidi="ar-SA"/>
        </w:rPr>
        <w:t xml:space="preserve"> – </w:t>
      </w:r>
      <w:r>
        <w:rPr>
          <w:lang w:eastAsia="ru-RU" w:bidi="ar-SA"/>
        </w:rPr>
        <w:t>сток</w:t>
      </w:r>
    </w:p>
    <w:p w14:paraId="0CE446F0" w14:textId="2C0B8CCB" w:rsidR="00500E92" w:rsidRDefault="00500E92" w:rsidP="00500E92">
      <w:pPr>
        <w:pStyle w:val="Standard"/>
        <w:rPr>
          <w:lang w:eastAsia="ru-RU" w:bidi="ar-SA"/>
        </w:rPr>
      </w:pP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j</m:t>
            </m:r>
          </m:sub>
        </m:sSub>
      </m:oMath>
      <w:r w:rsidRPr="00500E92">
        <w:rPr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lang w:eastAsia="ru-RU" w:bidi="ar-SA"/>
              </w:rPr>
              <m:t>ij</m:t>
            </m:r>
          </m:sub>
        </m:sSub>
      </m:oMath>
      <w:r w:rsidRPr="00500E92">
        <w:rPr>
          <w:lang w:eastAsia="ru-RU" w:bidi="ar-SA"/>
        </w:rPr>
        <w:t>- ребро графа</w:t>
      </w:r>
    </w:p>
    <w:p w14:paraId="522503EA" w14:textId="64894EC1" w:rsidR="00500E92" w:rsidRPr="00500E92" w:rsidRDefault="00500E92" w:rsidP="00500E92">
      <w:pPr>
        <w:pStyle w:val="Standard"/>
        <w:rPr>
          <w:lang w:eastAsia="ru-RU" w:bidi="ar-SA"/>
        </w:rPr>
      </w:pPr>
      <w:r>
        <w:rPr>
          <w:lang w:eastAsia="ru-RU" w:bidi="ar-SA"/>
        </w:rPr>
        <w:t>…</w:t>
      </w:r>
    </w:p>
    <w:p w14:paraId="59037D7B" w14:textId="4059EAD5" w:rsidR="00500E92" w:rsidRPr="00500E92" w:rsidRDefault="00500E92" w:rsidP="00500E92">
      <w:pPr>
        <w:pStyle w:val="Standard"/>
        <w:rPr>
          <w:lang w:eastAsia="ru-RU" w:bidi="ar-SA"/>
        </w:rPr>
      </w:pPr>
      <w:r w:rsidRPr="00500E92">
        <w:rPr>
          <w:lang w:eastAsia="ru-RU" w:bidi="ar-SA"/>
        </w:rPr>
        <w:t>В</w:t>
      </w:r>
      <w:r>
        <w:rPr>
          <w:lang w:eastAsia="ru-RU" w:bidi="ar-SA"/>
        </w:rPr>
        <w:t>ы</w:t>
      </w:r>
      <w:r w:rsidRPr="00500E92">
        <w:rPr>
          <w:lang w:eastAsia="ru-RU" w:bidi="ar-SA"/>
        </w:rPr>
        <w:t>ходные данные:</w:t>
      </w:r>
    </w:p>
    <w:p w14:paraId="21BB297B" w14:textId="6126D049" w:rsidR="00500E92" w:rsidRDefault="00500E92" w:rsidP="00500E92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P</m:t>
            </m:r>
          </m:e>
          <m:sub>
            <m:r>
              <w:rPr>
                <w:rFonts w:ascii="Cambria Math" w:hAnsi="Cambria Math"/>
                <w:lang w:eastAsia="ru-RU" w:bidi="ar-SA"/>
              </w:rPr>
              <m:t>max</m:t>
            </m:r>
          </m:sub>
        </m:sSub>
      </m:oMath>
      <w:r w:rsidRPr="00500E92">
        <w:rPr>
          <w:lang w:eastAsia="ru-RU" w:bidi="ar-SA"/>
        </w:rPr>
        <w:t xml:space="preserve"> </w:t>
      </w:r>
      <w:r>
        <w:rPr>
          <w:lang w:eastAsia="ru-RU" w:bidi="ar-SA"/>
        </w:rPr>
        <w:t>– величина максимального потока</w:t>
      </w:r>
    </w:p>
    <w:p w14:paraId="5C726CE2" w14:textId="74D632D4" w:rsidR="00500E92" w:rsidRDefault="00500E92" w:rsidP="00500E92">
      <w:pPr>
        <w:pStyle w:val="Standard"/>
      </w:pP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i</m:t>
            </m:r>
          </m:sub>
        </m:sSub>
        <m:r>
          <w:rPr>
            <w:rFonts w:ascii="Cambria Math" w:hAnsi="Cambria Math"/>
            <w:lang w:eastAsia="ru-RU" w:bidi="ar-S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val="en-US" w:eastAsia="ru-RU" w:bidi="ar-SA"/>
              </w:rPr>
              <m:t>v</m:t>
            </m:r>
          </m:e>
          <m:sub>
            <m:r>
              <w:rPr>
                <w:rFonts w:ascii="Cambria Math" w:hAnsi="Cambria Math"/>
                <w:lang w:eastAsia="ru-RU" w:bidi="ar-SA"/>
              </w:rPr>
              <m:t>j</m:t>
            </m:r>
          </m:sub>
        </m:sSub>
      </m:oMath>
      <w:r w:rsidRPr="00500E92">
        <w:rPr>
          <w:lang w:eastAsia="ru-RU" w:bidi="ar-S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ru-RU" w:bidi="ar-SA"/>
              </w:rPr>
            </m:ctrlPr>
          </m:sSubPr>
          <m:e>
            <m:r>
              <w:rPr>
                <w:rFonts w:ascii="Cambria Math" w:hAnsi="Cambria Math"/>
                <w:lang w:eastAsia="ru-RU" w:bidi="ar-SA"/>
              </w:rPr>
              <m:t>w</m:t>
            </m:r>
          </m:e>
          <m:sub>
            <m:r>
              <w:rPr>
                <w:rFonts w:ascii="Cambria Math" w:hAnsi="Cambria Math"/>
                <w:lang w:eastAsia="ru-RU" w:bidi="ar-SA"/>
              </w:rPr>
              <m:t>ij</m:t>
            </m:r>
          </m:sub>
        </m:sSub>
      </m:oMath>
      <w:r w:rsidRPr="00500E92">
        <w:rPr>
          <w:lang w:eastAsia="ru-RU" w:bidi="ar-SA"/>
        </w:rPr>
        <w:t xml:space="preserve">- </w:t>
      </w:r>
      <w:r w:rsidRPr="00500E92">
        <w:t>ребро графа с фактической величиной протекающего потока</w:t>
      </w:r>
    </w:p>
    <w:p w14:paraId="29116DC4" w14:textId="38CB82D4" w:rsidR="00500E92" w:rsidRPr="00500E92" w:rsidRDefault="00500E92" w:rsidP="00500E92">
      <w:pPr>
        <w:pStyle w:val="Standard"/>
      </w:pPr>
      <w:r>
        <w:t xml:space="preserve">… </w:t>
      </w:r>
    </w:p>
    <w:p w14:paraId="2439981D" w14:textId="3CF04A81" w:rsidR="00500E92" w:rsidRPr="00500E92" w:rsidRDefault="00500E92" w:rsidP="00500E92">
      <w:pPr>
        <w:pStyle w:val="Standard"/>
        <w:rPr>
          <w:lang w:bidi="ar-SA"/>
        </w:rPr>
      </w:pPr>
      <w:r w:rsidRPr="00500E92">
        <w:rPr>
          <w:lang w:bidi="ar-SA"/>
        </w:rPr>
        <w:t xml:space="preserve">В ответе выходные </w:t>
      </w:r>
      <w:proofErr w:type="spellStart"/>
      <w:r w:rsidRPr="00500E92">
        <w:rPr>
          <w:lang w:bidi="ar-SA"/>
        </w:rPr>
        <w:t>рёбра</w:t>
      </w:r>
      <w:proofErr w:type="spellEnd"/>
      <w:r w:rsidRPr="00500E92">
        <w:rPr>
          <w:lang w:bidi="ar-SA"/>
        </w:rPr>
        <w:t xml:space="preserve"> </w:t>
      </w:r>
      <w:proofErr w:type="spellStart"/>
      <w:r w:rsidRPr="00500E92">
        <w:rPr>
          <w:lang w:bidi="ar-SA"/>
        </w:rPr>
        <w:t>отсортируйте</w:t>
      </w:r>
      <w:proofErr w:type="spellEnd"/>
      <w:r w:rsidRPr="00500E92">
        <w:rPr>
          <w:lang w:bidi="ar-SA"/>
        </w:rPr>
        <w:t xml:space="preserve"> в лексикографическом порядке по </w:t>
      </w:r>
      <w:proofErr w:type="spellStart"/>
      <w:r w:rsidRPr="00500E92">
        <w:rPr>
          <w:lang w:bidi="ar-SA"/>
        </w:rPr>
        <w:t>первои</w:t>
      </w:r>
      <w:proofErr w:type="spellEnd"/>
      <w:r w:rsidRPr="00500E92">
        <w:rPr>
          <w:lang w:bidi="ar-SA"/>
        </w:rPr>
        <w:t xml:space="preserve">̆ вершине, потом по </w:t>
      </w:r>
      <w:proofErr w:type="spellStart"/>
      <w:r w:rsidRPr="00500E92">
        <w:rPr>
          <w:lang w:bidi="ar-SA"/>
        </w:rPr>
        <w:t>второи</w:t>
      </w:r>
      <w:proofErr w:type="spellEnd"/>
      <w:r w:rsidRPr="00500E92">
        <w:rPr>
          <w:lang w:bidi="ar-SA"/>
        </w:rPr>
        <w:t xml:space="preserve">̆ (в ответе должны присутствовать все указанные входные </w:t>
      </w:r>
      <w:proofErr w:type="spellStart"/>
      <w:r w:rsidRPr="00500E92">
        <w:rPr>
          <w:lang w:bidi="ar-SA"/>
        </w:rPr>
        <w:t>рёбра</w:t>
      </w:r>
      <w:proofErr w:type="spellEnd"/>
      <w:r w:rsidRPr="00500E92">
        <w:rPr>
          <w:lang w:bidi="ar-SA"/>
        </w:rPr>
        <w:t xml:space="preserve">, даже если поток в них равен 0). </w:t>
      </w:r>
    </w:p>
    <w:p w14:paraId="54C830BB" w14:textId="508D5DDC" w:rsidR="006E4520" w:rsidRDefault="006E4520">
      <w:pPr>
        <w:pStyle w:val="Standard"/>
        <w:ind w:firstLine="0"/>
        <w:rPr>
          <w:lang w:eastAsia="ru-RU" w:bidi="ar-SA"/>
        </w:rPr>
      </w:pPr>
    </w:p>
    <w:p w14:paraId="1F025339" w14:textId="77777777" w:rsidR="006E4520" w:rsidRDefault="00FA6E23">
      <w:pPr>
        <w:pStyle w:val="2"/>
      </w:pPr>
      <w:r>
        <w:t>Выполнение работы.</w:t>
      </w:r>
    </w:p>
    <w:p w14:paraId="16EB644F" w14:textId="656C6AB1" w:rsidR="006E4520" w:rsidRDefault="00FA6E23" w:rsidP="00500E92">
      <w:pPr>
        <w:pStyle w:val="Standard"/>
        <w:ind w:left="1069" w:firstLine="0"/>
      </w:pPr>
      <w:r>
        <w:rPr>
          <w:lang w:eastAsia="ru-RU" w:bidi="ar-SA"/>
        </w:rPr>
        <w:t>Описание классов и функций:</w:t>
      </w:r>
    </w:p>
    <w:p w14:paraId="7BF6CC51" w14:textId="109E0C73" w:rsidR="006E4520" w:rsidRDefault="00500E92">
      <w:pPr>
        <w:pStyle w:val="Standard"/>
        <w:ind w:left="1069" w:firstLine="0"/>
      </w:pPr>
      <w:r>
        <w:rPr>
          <w:rFonts w:ascii="Courier New" w:hAnsi="Courier New" w:cs="Courier New"/>
          <w:lang w:val="en-US" w:eastAsia="ru-RU" w:bidi="ar-SA"/>
        </w:rPr>
        <w:t>Edge</w:t>
      </w:r>
      <w:r w:rsidR="00FA6E23">
        <w:rPr>
          <w:lang w:eastAsia="ru-RU" w:bidi="ar-SA"/>
        </w:rPr>
        <w:t xml:space="preserve"> – класс </w:t>
      </w:r>
      <w:r>
        <w:rPr>
          <w:lang w:eastAsia="ru-RU" w:bidi="ar-SA"/>
        </w:rPr>
        <w:t>ребра</w:t>
      </w:r>
    </w:p>
    <w:p w14:paraId="46093D01" w14:textId="0B9D0315" w:rsidR="006E4520" w:rsidRDefault="00FA6E23">
      <w:pPr>
        <w:pStyle w:val="Standard"/>
        <w:ind w:left="1069" w:firstLine="0"/>
      </w:pPr>
      <w:r>
        <w:rPr>
          <w:i/>
          <w:iCs/>
          <w:lang w:eastAsia="ru-RU" w:bidi="ar-SA"/>
        </w:rPr>
        <w:t>Описание методов класса</w:t>
      </w:r>
      <w:r w:rsidR="00500E92">
        <w:rPr>
          <w:rFonts w:ascii="Courier New" w:hAnsi="Courier New" w:cs="Courier New"/>
          <w:lang w:eastAsia="ru-RU" w:bidi="ar-SA"/>
        </w:rPr>
        <w:t xml:space="preserve"> </w:t>
      </w:r>
      <w:r w:rsidR="00500E92">
        <w:rPr>
          <w:rFonts w:ascii="Courier New" w:hAnsi="Courier New" w:cs="Courier New"/>
          <w:lang w:val="en-US" w:eastAsia="ru-RU" w:bidi="ar-SA"/>
        </w:rPr>
        <w:t>Edge</w:t>
      </w:r>
      <w:r>
        <w:rPr>
          <w:lang w:eastAsia="ru-RU" w:bidi="ar-SA"/>
        </w:rPr>
        <w:t>:</w:t>
      </w:r>
    </w:p>
    <w:p w14:paraId="6B7639AF" w14:textId="1445CA1D" w:rsidR="006E4520" w:rsidRPr="00500E92" w:rsidRDefault="00FA6E23">
      <w:pPr>
        <w:pStyle w:val="Standard"/>
        <w:ind w:left="1069" w:firstLine="0"/>
      </w:pPr>
      <w:r>
        <w:rPr>
          <w:rFonts w:ascii="Courier New" w:hAnsi="Courier New" w:cs="Courier New"/>
          <w:lang w:eastAsia="ru-RU" w:bidi="ar-SA"/>
        </w:rPr>
        <w:t>__</w:t>
      </w:r>
      <w:proofErr w:type="spellStart"/>
      <w:r>
        <w:rPr>
          <w:rFonts w:ascii="Courier New" w:hAnsi="Courier New" w:cs="Courier New"/>
          <w:lang w:val="en-US" w:eastAsia="ru-RU" w:bidi="ar-SA"/>
        </w:rPr>
        <w:t>init</w:t>
      </w:r>
      <w:proofErr w:type="spellEnd"/>
      <w:r>
        <w:rPr>
          <w:rFonts w:ascii="Courier New" w:hAnsi="Courier New" w:cs="Courier New"/>
          <w:lang w:eastAsia="ru-RU" w:bidi="ar-SA"/>
        </w:rPr>
        <w:t>_</w:t>
      </w:r>
      <w:proofErr w:type="gramStart"/>
      <w:r>
        <w:rPr>
          <w:rFonts w:ascii="Courier New" w:hAnsi="Courier New" w:cs="Courier New"/>
          <w:lang w:eastAsia="ru-RU" w:bidi="ar-SA"/>
        </w:rPr>
        <w:t>_(</w:t>
      </w:r>
      <w:proofErr w:type="gramEnd"/>
      <w:r>
        <w:rPr>
          <w:rFonts w:ascii="Courier New" w:hAnsi="Courier New" w:cs="Courier New"/>
          <w:lang w:val="en-US" w:eastAsia="ru-RU" w:bidi="ar-SA"/>
        </w:rPr>
        <w:t>self</w:t>
      </w:r>
      <w:r>
        <w:rPr>
          <w:rFonts w:ascii="Courier New" w:hAnsi="Courier New" w:cs="Courier New"/>
          <w:lang w:eastAsia="ru-RU" w:bidi="ar-SA"/>
        </w:rPr>
        <w:t xml:space="preserve">, </w:t>
      </w:r>
      <w:r w:rsidR="00500E92">
        <w:rPr>
          <w:rFonts w:ascii="Courier New" w:hAnsi="Courier New" w:cs="Courier New"/>
          <w:lang w:val="en-US" w:eastAsia="ru-RU" w:bidi="ar-SA"/>
        </w:rPr>
        <w:t>u</w:t>
      </w:r>
      <w:r>
        <w:rPr>
          <w:rFonts w:ascii="Courier New" w:hAnsi="Courier New" w:cs="Courier New"/>
          <w:lang w:eastAsia="ru-RU" w:bidi="ar-SA"/>
        </w:rPr>
        <w:t xml:space="preserve">, </w:t>
      </w:r>
      <w:r w:rsidR="00500E92">
        <w:rPr>
          <w:rFonts w:ascii="Courier New" w:hAnsi="Courier New" w:cs="Courier New"/>
          <w:lang w:val="en-US" w:eastAsia="ru-RU" w:bidi="ar-SA"/>
        </w:rPr>
        <w:t>v</w:t>
      </w:r>
      <w:r w:rsidR="00500E92" w:rsidRPr="00500E92">
        <w:rPr>
          <w:rFonts w:ascii="Courier New" w:hAnsi="Courier New" w:cs="Courier New"/>
          <w:lang w:eastAsia="ru-RU" w:bidi="ar-SA"/>
        </w:rPr>
        <w:t xml:space="preserve">, </w:t>
      </w:r>
      <w:r w:rsidR="00500E92">
        <w:rPr>
          <w:rFonts w:ascii="Courier New" w:hAnsi="Courier New" w:cs="Courier New"/>
          <w:lang w:val="en-US" w:eastAsia="ru-RU" w:bidi="ar-SA"/>
        </w:rPr>
        <w:t>w</w:t>
      </w:r>
      <w:r>
        <w:rPr>
          <w:rFonts w:ascii="Courier New" w:hAnsi="Courier New" w:cs="Courier New"/>
          <w:lang w:eastAsia="ru-RU" w:bidi="ar-SA"/>
        </w:rPr>
        <w:t>)</w:t>
      </w:r>
      <w:r>
        <w:rPr>
          <w:lang w:eastAsia="ru-RU" w:bidi="ar-SA"/>
        </w:rPr>
        <w:t xml:space="preserve"> –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конструктор класса</w:t>
      </w:r>
      <w:r w:rsidR="00500E92" w:rsidRPr="00500E92">
        <w:rPr>
          <w:lang w:eastAsia="ru-RU" w:bidi="ar-SA"/>
        </w:rPr>
        <w:t xml:space="preserve">. </w:t>
      </w:r>
    </w:p>
    <w:p w14:paraId="45EA46AF" w14:textId="583B82A3" w:rsidR="00500E92" w:rsidRDefault="00500E92" w:rsidP="00500E92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eastAsia="ru-RU" w:bidi="ar-SA"/>
        </w:rPr>
        <w:lastRenderedPageBreak/>
        <w:t>__</w:t>
      </w:r>
      <w:proofErr w:type="spellStart"/>
      <w:r>
        <w:rPr>
          <w:rFonts w:ascii="Courier New" w:hAnsi="Courier New" w:cs="Courier New"/>
          <w:lang w:val="en-US" w:eastAsia="ru-RU" w:bidi="ar-SA"/>
        </w:rPr>
        <w:t>repr</w:t>
      </w:r>
      <w:proofErr w:type="spellEnd"/>
      <w:r>
        <w:rPr>
          <w:rFonts w:ascii="Courier New" w:hAnsi="Courier New" w:cs="Courier New"/>
          <w:lang w:eastAsia="ru-RU" w:bidi="ar-SA"/>
        </w:rPr>
        <w:t>__(</w:t>
      </w:r>
      <w:r>
        <w:rPr>
          <w:rFonts w:ascii="Courier New" w:hAnsi="Courier New" w:cs="Courier New"/>
          <w:lang w:val="en-US" w:eastAsia="ru-RU" w:bidi="ar-SA"/>
        </w:rPr>
        <w:t>sel</w:t>
      </w:r>
      <w:r>
        <w:rPr>
          <w:rFonts w:ascii="Courier New" w:hAnsi="Courier New" w:cs="Courier New"/>
          <w:lang w:val="en-US" w:eastAsia="ru-RU" w:bidi="ar-SA"/>
        </w:rPr>
        <w:t>f</w:t>
      </w:r>
      <w:r>
        <w:rPr>
          <w:rFonts w:ascii="Courier New" w:hAnsi="Courier New" w:cs="Courier New"/>
          <w:lang w:eastAsia="ru-RU" w:bidi="ar-SA"/>
        </w:rPr>
        <w:t>)</w:t>
      </w:r>
      <w:r>
        <w:rPr>
          <w:lang w:eastAsia="ru-RU" w:bidi="ar-SA"/>
        </w:rPr>
        <w:t xml:space="preserve"> –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для отображения объекта.</w:t>
      </w:r>
    </w:p>
    <w:p w14:paraId="266F3E2F" w14:textId="39A162FD" w:rsidR="00A60883" w:rsidRDefault="00A60883" w:rsidP="00A60883">
      <w:pPr>
        <w:pStyle w:val="Standard"/>
        <w:ind w:left="1069" w:firstLine="0"/>
        <w:rPr>
          <w:lang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FlowNetwork</w:t>
      </w:r>
      <w:proofErr w:type="spellEnd"/>
      <w:r>
        <w:rPr>
          <w:rFonts w:ascii="Courier New" w:hAnsi="Courier New" w:cs="Courier New"/>
          <w:lang w:val="en-US" w:eastAsia="ru-RU" w:bidi="ar-SA"/>
        </w:rPr>
        <w:t xml:space="preserve"> – </w:t>
      </w:r>
      <w:r w:rsidRPr="00A60883">
        <w:rPr>
          <w:lang w:eastAsia="ru-RU" w:bidi="ar-SA"/>
        </w:rPr>
        <w:t>класс потока сети</w:t>
      </w:r>
    </w:p>
    <w:p w14:paraId="7F5F6337" w14:textId="0102228E" w:rsidR="00A60883" w:rsidRPr="00A60883" w:rsidRDefault="00A60883" w:rsidP="00A60883">
      <w:pPr>
        <w:pStyle w:val="Standard"/>
        <w:ind w:left="1069" w:firstLine="0"/>
      </w:pPr>
      <w:r>
        <w:rPr>
          <w:i/>
          <w:iCs/>
          <w:lang w:eastAsia="ru-RU" w:bidi="ar-SA"/>
        </w:rPr>
        <w:t>Описание методов класса</w:t>
      </w:r>
      <w:r>
        <w:rPr>
          <w:rFonts w:ascii="Courier New" w:hAnsi="Courier New" w:cs="Courier New"/>
          <w:lang w:eastAsia="ru-RU" w:bidi="ar-SA"/>
        </w:rPr>
        <w:t xml:space="preserve"> </w:t>
      </w:r>
      <w:proofErr w:type="spellStart"/>
      <w:r>
        <w:rPr>
          <w:rFonts w:ascii="Courier New" w:hAnsi="Courier New" w:cs="Courier New"/>
          <w:lang w:val="en-US" w:eastAsia="ru-RU" w:bidi="ar-SA"/>
        </w:rPr>
        <w:t>FlowNetwork</w:t>
      </w:r>
      <w:proofErr w:type="spellEnd"/>
      <w:r>
        <w:rPr>
          <w:lang w:eastAsia="ru-RU" w:bidi="ar-SA"/>
        </w:rPr>
        <w:t>:</w:t>
      </w:r>
    </w:p>
    <w:p w14:paraId="3B71E5E3" w14:textId="3C0DC6F4" w:rsidR="00A60883" w:rsidRDefault="00A60883" w:rsidP="00A60883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eastAsia="ru-RU" w:bidi="ar-SA"/>
        </w:rPr>
        <w:t>__</w:t>
      </w:r>
      <w:proofErr w:type="spellStart"/>
      <w:r>
        <w:rPr>
          <w:rFonts w:ascii="Courier New" w:hAnsi="Courier New" w:cs="Courier New"/>
          <w:lang w:val="en-US" w:eastAsia="ru-RU" w:bidi="ar-SA"/>
        </w:rPr>
        <w:t>init</w:t>
      </w:r>
      <w:proofErr w:type="spellEnd"/>
      <w:r>
        <w:rPr>
          <w:rFonts w:ascii="Courier New" w:hAnsi="Courier New" w:cs="Courier New"/>
          <w:lang w:eastAsia="ru-RU" w:bidi="ar-SA"/>
        </w:rPr>
        <w:t>__(</w:t>
      </w:r>
      <w:r>
        <w:rPr>
          <w:rFonts w:ascii="Courier New" w:hAnsi="Courier New" w:cs="Courier New"/>
          <w:lang w:val="en-US" w:eastAsia="ru-RU" w:bidi="ar-SA"/>
        </w:rPr>
        <w:t>self</w:t>
      </w:r>
      <w:r>
        <w:rPr>
          <w:rFonts w:ascii="Courier New" w:hAnsi="Courier New" w:cs="Courier New"/>
          <w:lang w:eastAsia="ru-RU" w:bidi="ar-SA"/>
        </w:rPr>
        <w:t>)</w:t>
      </w:r>
      <w:r>
        <w:rPr>
          <w:lang w:eastAsia="ru-RU" w:bidi="ar-SA"/>
        </w:rPr>
        <w:t xml:space="preserve"> –</w:t>
      </w:r>
      <w:r>
        <w:rPr>
          <w:lang w:val="en-US" w:eastAsia="ru-RU" w:bidi="ar-SA"/>
        </w:rPr>
        <w:t> </w:t>
      </w:r>
      <w:r>
        <w:rPr>
          <w:lang w:eastAsia="ru-RU" w:bidi="ar-SA"/>
        </w:rPr>
        <w:t>конструктор класса</w:t>
      </w:r>
      <w:r w:rsidRPr="00500E92">
        <w:rPr>
          <w:lang w:eastAsia="ru-RU" w:bidi="ar-SA"/>
        </w:rPr>
        <w:t xml:space="preserve">. </w:t>
      </w:r>
    </w:p>
    <w:p w14:paraId="77965328" w14:textId="49B9E08F" w:rsidR="00A60883" w:rsidRDefault="00A60883" w:rsidP="00A60883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val="en-US" w:eastAsia="ru-RU" w:bidi="ar-SA"/>
        </w:rPr>
        <w:t>add</w:t>
      </w:r>
      <w:r w:rsidRPr="00A60883">
        <w:rPr>
          <w:rFonts w:ascii="Courier New" w:hAnsi="Courier New" w:cs="Courier New"/>
          <w:lang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vertex</w:t>
      </w:r>
      <w:r w:rsidRPr="00A60883">
        <w:rPr>
          <w:rFonts w:ascii="Courier New" w:hAnsi="Courier New" w:cs="Courier New"/>
          <w:lang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self</w:t>
      </w:r>
      <w:r w:rsidRPr="00A60883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vertex</w:t>
      </w:r>
      <w:r w:rsidRPr="00A60883">
        <w:rPr>
          <w:rFonts w:ascii="Courier New" w:hAnsi="Courier New" w:cs="Courier New"/>
          <w:lang w:eastAsia="ru-RU" w:bidi="ar-SA"/>
        </w:rPr>
        <w:t xml:space="preserve">) – </w:t>
      </w:r>
      <w:r>
        <w:rPr>
          <w:lang w:eastAsia="ru-RU" w:bidi="ar-SA"/>
        </w:rPr>
        <w:t xml:space="preserve">добавление вершины. </w:t>
      </w:r>
    </w:p>
    <w:p w14:paraId="75B16486" w14:textId="77777777" w:rsidR="00A60883" w:rsidRDefault="00A60883" w:rsidP="00A60883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val="en-US" w:eastAsia="ru-RU" w:bidi="ar-SA"/>
        </w:rPr>
        <w:t>add</w:t>
      </w:r>
      <w:r w:rsidRPr="00A60883">
        <w:rPr>
          <w:rFonts w:ascii="Courier New" w:hAnsi="Courier New" w:cs="Courier New"/>
          <w:lang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edge</w:t>
      </w:r>
      <w:r w:rsidRPr="00A60883">
        <w:rPr>
          <w:rFonts w:ascii="Courier New" w:hAnsi="Courier New" w:cs="Courier New"/>
          <w:lang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self</w:t>
      </w:r>
      <w:r w:rsidRPr="00A60883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u</w:t>
      </w:r>
      <w:r w:rsidRPr="00A60883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v</w:t>
      </w:r>
      <w:r w:rsidRPr="00A60883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w</w:t>
      </w:r>
      <w:r w:rsidRPr="00A60883">
        <w:rPr>
          <w:rFonts w:ascii="Courier New" w:hAnsi="Courier New" w:cs="Courier New"/>
          <w:lang w:eastAsia="ru-RU" w:bidi="ar-SA"/>
        </w:rPr>
        <w:t xml:space="preserve">=0) – </w:t>
      </w:r>
      <w:r>
        <w:rPr>
          <w:lang w:eastAsia="ru-RU" w:bidi="ar-SA"/>
        </w:rPr>
        <w:t xml:space="preserve">добавление ребра. </w:t>
      </w:r>
    </w:p>
    <w:p w14:paraId="474DBA5F" w14:textId="77777777" w:rsidR="00A60883" w:rsidRDefault="00A60883" w:rsidP="00A60883">
      <w:pPr>
        <w:pStyle w:val="Standard"/>
        <w:ind w:left="1069" w:firstLine="0"/>
        <w:rPr>
          <w:lang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get_</w:t>
      </w:r>
      <w:proofErr w:type="gramStart"/>
      <w:r>
        <w:rPr>
          <w:rFonts w:ascii="Courier New" w:hAnsi="Courier New" w:cs="Courier New"/>
          <w:lang w:val="en-US" w:eastAsia="ru-RU" w:bidi="ar-SA"/>
        </w:rPr>
        <w:t>edges</w:t>
      </w:r>
      <w:proofErr w:type="spellEnd"/>
      <w:r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 xml:space="preserve">self, v) – </w:t>
      </w:r>
      <w:r>
        <w:rPr>
          <w:lang w:eastAsia="ru-RU" w:bidi="ar-SA"/>
        </w:rPr>
        <w:t xml:space="preserve">получить ребра. </w:t>
      </w:r>
    </w:p>
    <w:p w14:paraId="56C3DFC1" w14:textId="0CDD84F6" w:rsidR="00A60883" w:rsidRDefault="00A60883" w:rsidP="00A60883">
      <w:pPr>
        <w:pStyle w:val="Standard"/>
        <w:ind w:left="1069" w:firstLine="0"/>
        <w:rPr>
          <w:lang w:val="en-US" w:eastAsia="ru-RU" w:bidi="ar-SA"/>
        </w:rPr>
      </w:pPr>
      <w:proofErr w:type="spellStart"/>
      <w:r>
        <w:rPr>
          <w:rFonts w:ascii="Courier New" w:hAnsi="Courier New" w:cs="Courier New"/>
          <w:lang w:val="en-US" w:eastAsia="ru-RU" w:bidi="ar-SA"/>
        </w:rPr>
        <w:t>find_</w:t>
      </w:r>
      <w:proofErr w:type="gramStart"/>
      <w:r>
        <w:rPr>
          <w:rFonts w:ascii="Courier New" w:hAnsi="Courier New" w:cs="Courier New"/>
          <w:lang w:val="en-US" w:eastAsia="ru-RU" w:bidi="ar-SA"/>
        </w:rPr>
        <w:t>path</w:t>
      </w:r>
      <w:proofErr w:type="spellEnd"/>
      <w:r>
        <w:rPr>
          <w:rFonts w:ascii="Courier New" w:hAnsi="Courier New" w:cs="Courier New"/>
          <w:lang w:val="en-US"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self, source, sink, path) –</w:t>
      </w:r>
      <w:r w:rsidRPr="00A60883">
        <w:rPr>
          <w:rFonts w:ascii="Courier New" w:hAnsi="Courier New" w:cs="Courier New"/>
          <w:lang w:val="en-US" w:eastAsia="ru-RU" w:bidi="ar-SA"/>
        </w:rPr>
        <w:t xml:space="preserve"> </w:t>
      </w:r>
      <w:r w:rsidRPr="00A60883">
        <w:rPr>
          <w:lang w:val="en-US" w:eastAsia="ru-RU" w:bidi="ar-SA"/>
        </w:rPr>
        <w:t xml:space="preserve"> </w:t>
      </w:r>
      <w:r>
        <w:rPr>
          <w:lang w:eastAsia="ru-RU" w:bidi="ar-SA"/>
        </w:rPr>
        <w:t>поиск</w:t>
      </w:r>
      <w:r w:rsidRPr="00A60883">
        <w:rPr>
          <w:lang w:val="en-US" w:eastAsia="ru-RU" w:bidi="ar-SA"/>
        </w:rPr>
        <w:t xml:space="preserve"> </w:t>
      </w:r>
      <w:r>
        <w:rPr>
          <w:lang w:eastAsia="ru-RU" w:bidi="ar-SA"/>
        </w:rPr>
        <w:t>пути</w:t>
      </w:r>
      <w:r w:rsidRPr="00A60883">
        <w:rPr>
          <w:lang w:val="en-US" w:eastAsia="ru-RU" w:bidi="ar-SA"/>
        </w:rPr>
        <w:t xml:space="preserve">. </w:t>
      </w:r>
    </w:p>
    <w:p w14:paraId="2942910F" w14:textId="120C63DA" w:rsidR="00A60883" w:rsidRDefault="00A60883" w:rsidP="00A60883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val="en-US" w:eastAsia="ru-RU" w:bidi="ar-SA"/>
        </w:rPr>
        <w:t>max</w:t>
      </w:r>
      <w:r w:rsidRPr="00B704E5">
        <w:rPr>
          <w:rFonts w:ascii="Courier New" w:hAnsi="Courier New" w:cs="Courier New"/>
          <w:lang w:eastAsia="ru-RU" w:bidi="ar-SA"/>
        </w:rPr>
        <w:t>_</w:t>
      </w:r>
      <w:proofErr w:type="gramStart"/>
      <w:r>
        <w:rPr>
          <w:rFonts w:ascii="Courier New" w:hAnsi="Courier New" w:cs="Courier New"/>
          <w:lang w:val="en-US" w:eastAsia="ru-RU" w:bidi="ar-SA"/>
        </w:rPr>
        <w:t>flow</w:t>
      </w:r>
      <w:r w:rsidRPr="00B704E5">
        <w:rPr>
          <w:rFonts w:ascii="Courier New" w:hAnsi="Courier New" w:cs="Courier New"/>
          <w:lang w:eastAsia="ru-RU" w:bidi="ar-SA"/>
        </w:rPr>
        <w:t>(</w:t>
      </w:r>
      <w:proofErr w:type="gramEnd"/>
      <w:r>
        <w:rPr>
          <w:rFonts w:ascii="Courier New" w:hAnsi="Courier New" w:cs="Courier New"/>
          <w:lang w:val="en-US" w:eastAsia="ru-RU" w:bidi="ar-SA"/>
        </w:rPr>
        <w:t>self</w:t>
      </w:r>
      <w:r w:rsidRPr="00B704E5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source</w:t>
      </w:r>
      <w:r w:rsidRPr="00B704E5">
        <w:rPr>
          <w:rFonts w:ascii="Courier New" w:hAnsi="Courier New" w:cs="Courier New"/>
          <w:lang w:eastAsia="ru-RU" w:bidi="ar-SA"/>
        </w:rPr>
        <w:t xml:space="preserve">, </w:t>
      </w:r>
      <w:r>
        <w:rPr>
          <w:rFonts w:ascii="Courier New" w:hAnsi="Courier New" w:cs="Courier New"/>
          <w:lang w:val="en-US" w:eastAsia="ru-RU" w:bidi="ar-SA"/>
        </w:rPr>
        <w:t>sink</w:t>
      </w:r>
      <w:r w:rsidRPr="00B704E5">
        <w:rPr>
          <w:rFonts w:ascii="Courier New" w:hAnsi="Courier New" w:cs="Courier New"/>
          <w:lang w:eastAsia="ru-RU" w:bidi="ar-SA"/>
        </w:rPr>
        <w:t xml:space="preserve">) </w:t>
      </w:r>
      <w:r w:rsidR="00B704E5" w:rsidRPr="00B704E5">
        <w:rPr>
          <w:rFonts w:ascii="Courier New" w:hAnsi="Courier New" w:cs="Courier New"/>
          <w:lang w:eastAsia="ru-RU" w:bidi="ar-SA"/>
        </w:rPr>
        <w:t>–</w:t>
      </w:r>
      <w:r w:rsidRPr="00B704E5">
        <w:rPr>
          <w:rFonts w:ascii="Courier New" w:hAnsi="Courier New" w:cs="Courier New"/>
          <w:lang w:eastAsia="ru-RU" w:bidi="ar-SA"/>
        </w:rPr>
        <w:t xml:space="preserve"> </w:t>
      </w:r>
      <w:r w:rsidR="00B704E5">
        <w:rPr>
          <w:lang w:eastAsia="ru-RU" w:bidi="ar-SA"/>
        </w:rPr>
        <w:t>подсчет</w:t>
      </w:r>
      <w:r w:rsidR="00B704E5" w:rsidRPr="00B704E5">
        <w:rPr>
          <w:lang w:eastAsia="ru-RU" w:bidi="ar-SA"/>
        </w:rPr>
        <w:t xml:space="preserve"> </w:t>
      </w:r>
      <w:r w:rsidR="00B704E5">
        <w:rPr>
          <w:lang w:eastAsia="ru-RU" w:bidi="ar-SA"/>
        </w:rPr>
        <w:t>максимального</w:t>
      </w:r>
      <w:r w:rsidR="00B704E5" w:rsidRPr="00B704E5">
        <w:rPr>
          <w:lang w:eastAsia="ru-RU" w:bidi="ar-SA"/>
        </w:rPr>
        <w:t xml:space="preserve"> </w:t>
      </w:r>
      <w:r w:rsidR="00B704E5">
        <w:rPr>
          <w:lang w:eastAsia="ru-RU" w:bidi="ar-SA"/>
        </w:rPr>
        <w:t xml:space="preserve">потока. </w:t>
      </w:r>
    </w:p>
    <w:p w14:paraId="005F5C58" w14:textId="5AADEC42" w:rsidR="00B704E5" w:rsidRDefault="00B704E5" w:rsidP="00A60883">
      <w:pPr>
        <w:pStyle w:val="Standard"/>
        <w:ind w:left="1069" w:firstLine="0"/>
        <w:rPr>
          <w:lang w:eastAsia="ru-RU" w:bidi="ar-SA"/>
        </w:rPr>
      </w:pPr>
      <w:r>
        <w:rPr>
          <w:rFonts w:ascii="Courier New" w:hAnsi="Courier New" w:cs="Courier New"/>
          <w:lang w:val="en-US" w:eastAsia="ru-RU" w:bidi="ar-SA"/>
        </w:rPr>
        <w:t>get</w:t>
      </w:r>
      <w:r w:rsidRPr="00B704E5">
        <w:rPr>
          <w:rFonts w:ascii="Courier New" w:hAnsi="Courier New" w:cs="Courier New"/>
          <w:lang w:eastAsia="ru-RU" w:bidi="ar-SA"/>
        </w:rPr>
        <w:t>_</w:t>
      </w:r>
      <w:r>
        <w:rPr>
          <w:rFonts w:ascii="Courier New" w:hAnsi="Courier New" w:cs="Courier New"/>
          <w:lang w:val="en-US" w:eastAsia="ru-RU" w:bidi="ar-SA"/>
        </w:rPr>
        <w:t>result</w:t>
      </w:r>
      <w:r w:rsidRPr="00B704E5">
        <w:rPr>
          <w:rFonts w:ascii="Courier New" w:hAnsi="Courier New" w:cs="Courier New"/>
          <w:lang w:eastAsia="ru-RU" w:bidi="ar-SA"/>
        </w:rPr>
        <w:t>(</w:t>
      </w:r>
      <w:r>
        <w:rPr>
          <w:rFonts w:ascii="Courier New" w:hAnsi="Courier New" w:cs="Courier New"/>
          <w:lang w:val="en-US" w:eastAsia="ru-RU" w:bidi="ar-SA"/>
        </w:rPr>
        <w:t>self</w:t>
      </w:r>
      <w:r w:rsidRPr="00B704E5">
        <w:rPr>
          <w:rFonts w:ascii="Courier New" w:hAnsi="Courier New" w:cs="Courier New"/>
          <w:lang w:eastAsia="ru-RU" w:bidi="ar-SA"/>
        </w:rPr>
        <w:t xml:space="preserve">) – </w:t>
      </w:r>
      <w:r>
        <w:rPr>
          <w:lang w:eastAsia="ru-RU" w:bidi="ar-SA"/>
        </w:rPr>
        <w:t>получить</w:t>
      </w:r>
      <w:r w:rsidRPr="00B704E5">
        <w:rPr>
          <w:lang w:eastAsia="ru-RU" w:bidi="ar-SA"/>
        </w:rPr>
        <w:t xml:space="preserve"> </w:t>
      </w:r>
      <w:r>
        <w:rPr>
          <w:lang w:eastAsia="ru-RU" w:bidi="ar-SA"/>
        </w:rPr>
        <w:t xml:space="preserve">список вершин по которым был посчитан максимальный поток.  </w:t>
      </w:r>
    </w:p>
    <w:p w14:paraId="21EB189F" w14:textId="0B5BA0C3" w:rsidR="00500E92" w:rsidRPr="00B704E5" w:rsidRDefault="00500E92" w:rsidP="00500E92">
      <w:pPr>
        <w:pStyle w:val="Standard"/>
        <w:ind w:left="709" w:firstLine="0"/>
        <w:rPr>
          <w:lang w:eastAsia="ru-RU" w:bidi="ar-SA"/>
        </w:rPr>
      </w:pPr>
    </w:p>
    <w:p w14:paraId="7AC84642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Разработанный программный код см. в приложении А. </w:t>
      </w:r>
    </w:p>
    <w:p w14:paraId="703C503A" w14:textId="77777777" w:rsidR="006E4520" w:rsidRDefault="00FA6E23">
      <w:pPr>
        <w:pStyle w:val="Standard"/>
        <w:rPr>
          <w:lang w:eastAsia="ru-RU" w:bidi="ar-SA"/>
        </w:rPr>
      </w:pPr>
      <w:r>
        <w:rPr>
          <w:lang w:eastAsia="ru-RU" w:bidi="ar-SA"/>
        </w:rPr>
        <w:t xml:space="preserve">Результаты тестирования см. в приложении Б. </w:t>
      </w:r>
    </w:p>
    <w:p w14:paraId="54DEC3D2" w14:textId="77777777" w:rsidR="006E4520" w:rsidRDefault="006E4520">
      <w:pPr>
        <w:pStyle w:val="Standard"/>
        <w:rPr>
          <w:lang w:eastAsia="ru-RU" w:bidi="ar-SA"/>
        </w:rPr>
      </w:pPr>
    </w:p>
    <w:p w14:paraId="010B27C9" w14:textId="77777777" w:rsidR="006E4520" w:rsidRDefault="00FA6E23">
      <w:pPr>
        <w:pStyle w:val="2"/>
      </w:pPr>
      <w:r>
        <w:t>Выводы.</w:t>
      </w:r>
    </w:p>
    <w:p w14:paraId="0526FD3D" w14:textId="354AF4AB" w:rsidR="00B704E5" w:rsidRPr="00B704E5" w:rsidRDefault="00B704E5" w:rsidP="00B704E5">
      <w:pPr>
        <w:pStyle w:val="Textbody"/>
      </w:pPr>
      <w:r w:rsidRPr="00B704E5">
        <w:t>Был успешно реализован алгоритм Форда-</w:t>
      </w:r>
      <w:proofErr w:type="spellStart"/>
      <w:r w:rsidRPr="00B704E5">
        <w:t>Фалкерсона</w:t>
      </w:r>
      <w:proofErr w:type="spellEnd"/>
      <w:r w:rsidRPr="00B704E5">
        <w:t xml:space="preserve"> для нахождения максимального потока в графе. </w:t>
      </w:r>
    </w:p>
    <w:p w14:paraId="78A0C2C0" w14:textId="77777777" w:rsidR="006E4520" w:rsidRDefault="006E4520">
      <w:pPr>
        <w:pStyle w:val="Textbody"/>
      </w:pPr>
    </w:p>
    <w:p w14:paraId="4A5C3919" w14:textId="77777777" w:rsidR="006E4520" w:rsidRDefault="006E4520">
      <w:pPr>
        <w:pStyle w:val="Textbody"/>
        <w:ind w:firstLine="0"/>
      </w:pPr>
    </w:p>
    <w:p w14:paraId="4F07412F" w14:textId="77777777" w:rsidR="006E4520" w:rsidRDefault="00FA6E23">
      <w:pPr>
        <w:pStyle w:val="1"/>
        <w:pageBreakBefore/>
      </w:pPr>
      <w:r>
        <w:lastRenderedPageBreak/>
        <w:t>Приложение А</w:t>
      </w:r>
      <w:r>
        <w:br/>
      </w:r>
      <w:r>
        <w:t>Исходный код программы</w:t>
      </w:r>
    </w:p>
    <w:p w14:paraId="645C7E64" w14:textId="77777777" w:rsidR="006E4520" w:rsidRDefault="006E4520">
      <w:pPr>
        <w:pStyle w:val="Standard"/>
        <w:rPr>
          <w:color w:val="CE181E"/>
        </w:rPr>
      </w:pPr>
    </w:p>
    <w:p w14:paraId="4B69A5C2" w14:textId="2C64FE0F" w:rsidR="006E4520" w:rsidRDefault="00FA6E23">
      <w:pPr>
        <w:pStyle w:val="Standard"/>
        <w:rPr>
          <w:lang w:val="en-US"/>
        </w:rPr>
      </w:pPr>
      <w:r>
        <w:t xml:space="preserve">Название файла: </w:t>
      </w:r>
      <w:r w:rsidR="00B704E5"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39734271" w14:textId="77777777" w:rsidR="00B704E5" w:rsidRDefault="00B704E5">
      <w:pPr>
        <w:pStyle w:val="Standard"/>
        <w:rPr>
          <w:lang w:val="en-US"/>
        </w:rPr>
      </w:pPr>
    </w:p>
    <w:p w14:paraId="394E0F9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sys import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argv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, stdin</w:t>
      </w:r>
    </w:p>
    <w:p w14:paraId="02B96B6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E5AFE5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from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icecream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import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</w:p>
    <w:p w14:paraId="23DBAC2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D68BB5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5E7207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class Edge(object):</w:t>
      </w:r>
    </w:p>
    <w:p w14:paraId="3ED6443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u, v, w):</w:t>
      </w:r>
    </w:p>
    <w:p w14:paraId="3D04902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self.source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</w:t>
      </w:r>
    </w:p>
    <w:p w14:paraId="731A362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self.sink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v</w:t>
      </w:r>
    </w:p>
    <w:p w14:paraId="4F9B584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w</w:t>
      </w:r>
    </w:p>
    <w:p w14:paraId="15971A0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0CE3DC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repr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6325072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"%s %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s:%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s" % 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self.source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self.sink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self.capacity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E9174A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D344D8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8F3CB6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class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FlowNetwork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(object):</w:t>
      </w:r>
    </w:p>
    <w:p w14:paraId="1418F7F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__(self):</w:t>
      </w:r>
    </w:p>
    <w:p w14:paraId="1CECD2F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self.founded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4466DFB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39A25FD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25431FC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2623D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vertex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vertex):</w:t>
      </w:r>
    </w:p>
    <w:p w14:paraId="213A3BE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[vertex] = []</w:t>
      </w:r>
    </w:p>
    <w:p w14:paraId="5218373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0A812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get_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v):</w:t>
      </w:r>
    </w:p>
    <w:p w14:paraId="5C09CF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(v)</w:t>
      </w:r>
    </w:p>
    <w:p w14:paraId="7F65424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[v]</w:t>
      </w:r>
    </w:p>
    <w:p w14:paraId="6AAD9F86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1CDB4D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u, v, w=0):</w:t>
      </w:r>
    </w:p>
    <w:p w14:paraId="6B9E874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u == v:</w:t>
      </w:r>
    </w:p>
    <w:p w14:paraId="3BB9527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raise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ValueError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"u == v")</w:t>
      </w:r>
    </w:p>
    <w:p w14:paraId="4F9E643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edge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u, v, w)</w:t>
      </w:r>
    </w:p>
    <w:p w14:paraId="0A76A36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v, u, 0)</w:t>
      </w:r>
    </w:p>
    <w:p w14:paraId="0466E2E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edge.redge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</w:p>
    <w:p w14:paraId="7A1BC53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redge.redge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edge</w:t>
      </w:r>
    </w:p>
    <w:p w14:paraId="166A584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[u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].append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(edge)</w:t>
      </w:r>
    </w:p>
    <w:p w14:paraId="08CA632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self.adj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[v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].append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74ABF8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= 0</w:t>
      </w:r>
    </w:p>
    <w:p w14:paraId="69A3BC7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= 0</w:t>
      </w:r>
    </w:p>
    <w:p w14:paraId="49823A8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40C65A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find_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source, sink, path):</w:t>
      </w:r>
    </w:p>
    <w:p w14:paraId="0AA5516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source == sink:</w:t>
      </w:r>
    </w:p>
    <w:p w14:paraId="03308EB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return path</w:t>
      </w:r>
    </w:p>
    <w:p w14:paraId="78DF17E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edge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self.get_edges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(source):</w:t>
      </w:r>
    </w:p>
    <w:p w14:paraId="21A5FA6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ic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(edge)</w:t>
      </w:r>
    </w:p>
    <w:p w14:paraId="778506D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residual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</w:t>
      </w:r>
    </w:p>
    <w:p w14:paraId="4563EE0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residual &gt; 0 and edge not in path:</w:t>
      </w:r>
    </w:p>
    <w:p w14:paraId="25B0261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result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edge.sink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, sink, path + [edge])</w:t>
      </w:r>
    </w:p>
    <w:p w14:paraId="71B2112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result is not None:</w:t>
      </w:r>
    </w:p>
    <w:p w14:paraId="5747F17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return result</w:t>
      </w:r>
    </w:p>
    <w:p w14:paraId="7E07FB6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345C5E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max_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self, source, sink):</w:t>
      </w:r>
    </w:p>
    <w:p w14:paraId="76C66DC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path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(source, sink, [])</w:t>
      </w:r>
    </w:p>
    <w:p w14:paraId="356D9DD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while path is not None:</w:t>
      </w:r>
    </w:p>
    <w:p w14:paraId="494C3BF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residuals = [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edge.capacity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for edge in path]</w:t>
      </w:r>
    </w:p>
    <w:p w14:paraId="0CA5087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flow = min(residuals)</w:t>
      </w:r>
    </w:p>
    <w:p w14:paraId="3242644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edge in path:</w:t>
      </w:r>
    </w:p>
    <w:p w14:paraId="380D76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[edge] += flow</w:t>
      </w:r>
    </w:p>
    <w:p w14:paraId="7797022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edge.redge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-= flow</w:t>
      </w:r>
    </w:p>
    <w:p w14:paraId="7739D57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path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self.find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_path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(source, sink, [])</w:t>
      </w:r>
    </w:p>
    <w:p w14:paraId="00BF7E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sum(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[edge] for edge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self.get_edges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(source))</w:t>
      </w:r>
    </w:p>
    <w:p w14:paraId="4D5F95E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0733E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def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get_result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(self):</w:t>
      </w:r>
    </w:p>
    <w:p w14:paraId="1A603BC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{}</w:t>
      </w:r>
    </w:p>
    <w:p w14:paraId="78E226F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6FDE49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 &gt;= 0:</w:t>
      </w:r>
    </w:p>
    <w:p w14:paraId="25374F4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name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.__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repr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__(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).split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(":")[0]</w:t>
      </w:r>
    </w:p>
    <w:p w14:paraId="55E9D34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value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self.flow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065C0FC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(name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and value &gt;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[name]) or (name not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and name in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self.founded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14D556B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[name] = value</w:t>
      </w:r>
    </w:p>
    <w:p w14:paraId="576BE6F8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1889F0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= []</w:t>
      </w:r>
    </w:p>
    <w:p w14:paraId="514A58DD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dict.keys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():</w:t>
      </w:r>
    </w:p>
    <w:p w14:paraId="2C3FF76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(f'{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} {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new_dict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]}')</w:t>
      </w:r>
    </w:p>
    <w:p w14:paraId="2D02A0C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sorted(res)</w:t>
      </w:r>
    </w:p>
    <w:p w14:paraId="58DDD564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504F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115D39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def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</w:p>
    <w:p w14:paraId="0D641C8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g =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FlowNetwork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4A84A5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57394592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int(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B2EDAF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v0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F920E6A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input(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13FE19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[]</w:t>
      </w:r>
    </w:p>
    <w:p w14:paraId="0ABCF7C1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(line) for line in stdin]</w:t>
      </w:r>
    </w:p>
    <w:p w14:paraId="0E79619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"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".join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strlist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splitlines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14:paraId="61A0840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s:</w:t>
      </w:r>
    </w:p>
    <w:p w14:paraId="65F4DC6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[0])</w:t>
      </w:r>
    </w:p>
    <w:p w14:paraId="7DB8999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vers.append</w:t>
      </w:r>
      <w:proofErr w:type="spellEnd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[2])</w:t>
      </w:r>
    </w:p>
    <w:p w14:paraId="2DE8E97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g.founded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.append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("".join(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[0] + ' ' +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[2]))</w:t>
      </w:r>
    </w:p>
    <w:p w14:paraId="5B51F35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list(set(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71F2354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[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g.add_vertex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(v) for v in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vers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]</w:t>
      </w:r>
    </w:p>
    <w:p w14:paraId="73F23C8E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s:</w:t>
      </w:r>
    </w:p>
    <w:p w14:paraId="2F09FF1C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g.add_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edge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(' ')[0],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(' ')[1], int(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i.split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(' ')[2]))</w:t>
      </w:r>
    </w:p>
    <w:p w14:paraId="2D8CA1D3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728EE87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print(</w:t>
      </w:r>
      <w:proofErr w:type="spellStart"/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g.max_flow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(v0,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vn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14:paraId="4853607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g.get_</w:t>
      </w:r>
      <w:proofErr w:type="gram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1A8DAF9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 res:</w:t>
      </w:r>
    </w:p>
    <w:p w14:paraId="05E5543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</w:t>
      </w:r>
      <w:proofErr w:type="spellStart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9DC2F40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F0D745B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35932F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14:paraId="3C5C60E5" w14:textId="77777777" w:rsidR="00B704E5" w:rsidRPr="00B704E5" w:rsidRDefault="00B704E5" w:rsidP="00B70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B704E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704E5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B704E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704E5"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57C0D4" w14:textId="77777777" w:rsidR="00B704E5" w:rsidRDefault="00B704E5">
      <w:pPr>
        <w:pStyle w:val="Standard"/>
      </w:pPr>
    </w:p>
    <w:p w14:paraId="2F08DEBE" w14:textId="77777777" w:rsidR="006E4520" w:rsidRDefault="006E4520">
      <w:pPr>
        <w:pStyle w:val="Standard"/>
      </w:pPr>
    </w:p>
    <w:p w14:paraId="4CE6C1FF" w14:textId="793E6CDD" w:rsidR="006E4520" w:rsidRDefault="006E4520" w:rsidP="00B704E5">
      <w:pPr>
        <w:pStyle w:val="Standard"/>
        <w:ind w:firstLine="0"/>
        <w:rPr>
          <w:rFonts w:ascii="Courier New" w:hAnsi="Courier New" w:cs="Courier New"/>
          <w:sz w:val="24"/>
        </w:rPr>
      </w:pPr>
    </w:p>
    <w:p w14:paraId="4BAD2E3A" w14:textId="77777777" w:rsidR="006E4520" w:rsidRDefault="006E4520">
      <w:pPr>
        <w:pStyle w:val="Standard"/>
      </w:pPr>
    </w:p>
    <w:p w14:paraId="4DD331B3" w14:textId="77777777" w:rsidR="006E4520" w:rsidRDefault="006E4520">
      <w:pPr>
        <w:pStyle w:val="Standard"/>
        <w:ind w:firstLine="0"/>
        <w:jc w:val="left"/>
        <w:rPr>
          <w:rFonts w:ascii="Courier New" w:hAnsi="Courier New" w:cs="Courier New"/>
          <w:sz w:val="22"/>
          <w:szCs w:val="22"/>
        </w:rPr>
      </w:pPr>
    </w:p>
    <w:p w14:paraId="3A267692" w14:textId="77777777" w:rsidR="006E4520" w:rsidRDefault="006E4520">
      <w:pPr>
        <w:pStyle w:val="Standard"/>
        <w:jc w:val="left"/>
        <w:rPr>
          <w:rFonts w:ascii="Courier New" w:hAnsi="Courier New" w:cs="Courier New"/>
          <w:sz w:val="22"/>
          <w:szCs w:val="22"/>
        </w:rPr>
      </w:pPr>
    </w:p>
    <w:p w14:paraId="709F9102" w14:textId="77777777" w:rsidR="006E4520" w:rsidRDefault="00FA6E23">
      <w:pPr>
        <w:pStyle w:val="1"/>
        <w:pageBreakBefore/>
      </w:pPr>
      <w:r>
        <w:lastRenderedPageBreak/>
        <w:t>Приложение Б</w:t>
      </w:r>
      <w:r>
        <w:br/>
      </w:r>
      <w:r>
        <w:t>Тестирование</w:t>
      </w:r>
    </w:p>
    <w:p w14:paraId="348AEEFE" w14:textId="19F1A4DE" w:rsidR="006E4520" w:rsidRDefault="00FA6E23">
      <w:pPr>
        <w:pStyle w:val="Table"/>
        <w:keepNext/>
      </w:pPr>
      <w:r>
        <w:t>Таблица 1 - Примеры тестовых случаев</w:t>
      </w:r>
      <w:r w:rsidR="00B704E5">
        <w:t xml:space="preserve">. 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6E4520" w14:paraId="1BA5AD3E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FF4417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  <w:lang w:val="en-US"/>
              </w:rPr>
              <w:t xml:space="preserve">№ </w:t>
            </w:r>
            <w:r>
              <w:rPr>
                <w:sz w:val="24"/>
              </w:rPr>
              <w:t>п</w:t>
            </w:r>
            <w:r>
              <w:rPr>
                <w:sz w:val="24"/>
                <w:lang w:val="en-US"/>
              </w:rPr>
              <w:t>/</w:t>
            </w:r>
            <w:r>
              <w:rPr>
                <w:sz w:val="24"/>
              </w:rPr>
              <w:t>п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3FA93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10B98A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Выходные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данные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A9868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Комментарии</w:t>
            </w:r>
          </w:p>
        </w:tc>
      </w:tr>
      <w:tr w:rsidR="006E4520" w14:paraId="611D5FEB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F3E6BC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C5F4E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7</w:t>
            </w:r>
          </w:p>
          <w:p w14:paraId="4F512AFF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</w:t>
            </w:r>
          </w:p>
          <w:p w14:paraId="77EB558B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f</w:t>
            </w:r>
          </w:p>
          <w:p w14:paraId="1A3DBEB1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b 7</w:t>
            </w:r>
          </w:p>
          <w:p w14:paraId="4DC95641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c 6</w:t>
            </w:r>
          </w:p>
          <w:p w14:paraId="3FFEE02B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b d 6</w:t>
            </w:r>
          </w:p>
          <w:p w14:paraId="2FEAA252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c f 9</w:t>
            </w:r>
          </w:p>
          <w:p w14:paraId="5761EF51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e 3</w:t>
            </w:r>
          </w:p>
          <w:p w14:paraId="6326D3DC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f 4</w:t>
            </w:r>
          </w:p>
          <w:p w14:paraId="639A8C2A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e c 2</w:t>
            </w:r>
          </w:p>
          <w:p w14:paraId="2E23F4FC" w14:textId="7EDFAE3D" w:rsidR="006E4520" w:rsidRDefault="006E4520">
            <w:pPr>
              <w:pStyle w:val="TableContents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4998FF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12</w:t>
            </w:r>
          </w:p>
          <w:p w14:paraId="107F4B2D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b 6</w:t>
            </w:r>
          </w:p>
          <w:p w14:paraId="7E73BD55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a c 6</w:t>
            </w:r>
          </w:p>
          <w:p w14:paraId="39336ABA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b d 6</w:t>
            </w:r>
          </w:p>
          <w:p w14:paraId="04923D5D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c f 8</w:t>
            </w:r>
          </w:p>
          <w:p w14:paraId="7948B973" w14:textId="77777777" w:rsidR="00B704E5" w:rsidRPr="00B704E5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d e 2</w:t>
            </w:r>
          </w:p>
          <w:p w14:paraId="75FF7878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d f 4</w:t>
            </w:r>
          </w:p>
          <w:p w14:paraId="64BD91FF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e c 2</w:t>
            </w:r>
          </w:p>
          <w:p w14:paraId="347A292F" w14:textId="3711F0A4" w:rsidR="006E4520" w:rsidRDefault="006E4520">
            <w:pPr>
              <w:pStyle w:val="TableContents"/>
              <w:ind w:firstLine="0"/>
              <w:jc w:val="left"/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8ACE69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  <w:tr w:rsidR="006E4520" w14:paraId="5E76E479" w14:textId="77777777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F5A90A" w14:textId="77777777" w:rsidR="006E4520" w:rsidRDefault="006E4520">
            <w:pPr>
              <w:pStyle w:val="TableContents"/>
              <w:numPr>
                <w:ilvl w:val="0"/>
                <w:numId w:val="3"/>
              </w:numPr>
              <w:rPr>
                <w:sz w:val="24"/>
                <w:lang w:val="en-US"/>
              </w:rPr>
            </w:pP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188680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8</w:t>
            </w:r>
          </w:p>
          <w:p w14:paraId="1AECCEB1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</w:t>
            </w:r>
          </w:p>
          <w:p w14:paraId="09C22F40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4</w:t>
            </w:r>
          </w:p>
          <w:p w14:paraId="799B60A5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1 2 7</w:t>
            </w:r>
          </w:p>
          <w:p w14:paraId="58D79532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1 3 6</w:t>
            </w:r>
          </w:p>
          <w:p w14:paraId="618397B9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2 4 8</w:t>
            </w:r>
          </w:p>
          <w:p w14:paraId="10607804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2 5 1</w:t>
            </w:r>
          </w:p>
          <w:p w14:paraId="5FE8E2D4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3 5 2</w:t>
            </w:r>
          </w:p>
          <w:p w14:paraId="0452D3C2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3 6 4</w:t>
            </w:r>
          </w:p>
          <w:p w14:paraId="78926CCD" w14:textId="77777777" w:rsidR="00B704E5" w:rsidRPr="00B704E5" w:rsidRDefault="00B704E5" w:rsidP="00B704E5">
            <w:pPr>
              <w:pStyle w:val="TableContents"/>
              <w:rPr>
                <w:sz w:val="24"/>
              </w:rPr>
            </w:pPr>
            <w:r w:rsidRPr="00B704E5">
              <w:rPr>
                <w:sz w:val="24"/>
              </w:rPr>
              <w:t>6 5 7</w:t>
            </w:r>
          </w:p>
          <w:p w14:paraId="15EF2D7B" w14:textId="2464DE93" w:rsidR="006E4520" w:rsidRDefault="00B704E5" w:rsidP="00B704E5">
            <w:pPr>
              <w:pStyle w:val="TableContents"/>
              <w:rPr>
                <w:sz w:val="24"/>
                <w:lang w:val="en-US"/>
              </w:rPr>
            </w:pPr>
            <w:r w:rsidRPr="00B704E5">
              <w:rPr>
                <w:sz w:val="24"/>
              </w:rPr>
              <w:t>5 4 6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EABE3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13</w:t>
            </w:r>
          </w:p>
          <w:p w14:paraId="3ED50C2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1 2 7</w:t>
            </w:r>
          </w:p>
          <w:p w14:paraId="0E40495B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1 3 6</w:t>
            </w:r>
          </w:p>
          <w:p w14:paraId="534ACDF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2 4 7</w:t>
            </w:r>
          </w:p>
          <w:p w14:paraId="77CC9FD9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2 5 0</w:t>
            </w:r>
          </w:p>
          <w:p w14:paraId="001D323C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3 5 2</w:t>
            </w:r>
          </w:p>
          <w:p w14:paraId="7B1CD892" w14:textId="77777777" w:rsidR="00B704E5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3 6 4</w:t>
            </w:r>
          </w:p>
          <w:p w14:paraId="22891B1C" w14:textId="77777777" w:rsid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5 4 6</w:t>
            </w:r>
          </w:p>
          <w:p w14:paraId="13B07E4F" w14:textId="210D9E92" w:rsidR="006E4520" w:rsidRPr="00B704E5" w:rsidRDefault="00B704E5" w:rsidP="00B704E5">
            <w:pPr>
              <w:pStyle w:val="TableContents"/>
              <w:jc w:val="left"/>
              <w:rPr>
                <w:sz w:val="24"/>
                <w:lang w:val="en-US"/>
              </w:rPr>
            </w:pPr>
            <w:r w:rsidRPr="00B704E5">
              <w:rPr>
                <w:sz w:val="24"/>
                <w:lang w:val="en-US"/>
              </w:rPr>
              <w:t>6 5 4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EA6022" w14:textId="77777777" w:rsidR="006E4520" w:rsidRDefault="00FA6E23">
            <w:pPr>
              <w:pStyle w:val="TableContents"/>
              <w:ind w:firstLine="0"/>
            </w:pPr>
            <w:r>
              <w:rPr>
                <w:sz w:val="24"/>
              </w:rPr>
              <w:t>Программа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работает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корректно</w:t>
            </w:r>
          </w:p>
        </w:tc>
      </w:tr>
    </w:tbl>
    <w:p w14:paraId="761BE6FC" w14:textId="77777777" w:rsidR="006E4520" w:rsidRPr="00B704E5" w:rsidRDefault="006E4520">
      <w:pPr>
        <w:pStyle w:val="Standard"/>
      </w:pPr>
    </w:p>
    <w:p w14:paraId="3233F442" w14:textId="77777777" w:rsidR="006E4520" w:rsidRDefault="006E4520" w:rsidP="00B704E5">
      <w:pPr>
        <w:pStyle w:val="Standard"/>
        <w:ind w:firstLine="0"/>
        <w:rPr>
          <w:lang w:val="en-US"/>
        </w:rPr>
      </w:pPr>
    </w:p>
    <w:sectPr w:rsidR="006E4520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7D79C" w14:textId="77777777" w:rsidR="00FA6E23" w:rsidRDefault="00FA6E23">
      <w:pPr>
        <w:rPr>
          <w:rFonts w:hint="eastAsia"/>
        </w:rPr>
      </w:pPr>
      <w:r>
        <w:separator/>
      </w:r>
    </w:p>
  </w:endnote>
  <w:endnote w:type="continuationSeparator" w:id="0">
    <w:p w14:paraId="6ACCD4C7" w14:textId="77777777" w:rsidR="00FA6E23" w:rsidRDefault="00FA6E2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429B6" w14:textId="77777777" w:rsidR="00EF3103" w:rsidRDefault="00FA6E23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599CE" w14:textId="77777777" w:rsidR="00FA6E23" w:rsidRDefault="00FA6E2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604139A" w14:textId="77777777" w:rsidR="00FA6E23" w:rsidRDefault="00FA6E2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24D34"/>
    <w:multiLevelType w:val="multilevel"/>
    <w:tmpl w:val="F9AE0F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A9C4A8B"/>
    <w:multiLevelType w:val="multilevel"/>
    <w:tmpl w:val="0B9219AA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C5C3720"/>
    <w:multiLevelType w:val="multilevel"/>
    <w:tmpl w:val="2F86AC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5AB10F6E"/>
    <w:multiLevelType w:val="multilevel"/>
    <w:tmpl w:val="52BA0784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E4520"/>
    <w:rsid w:val="00500E92"/>
    <w:rsid w:val="006E4520"/>
    <w:rsid w:val="00A60883"/>
    <w:rsid w:val="00B704E5"/>
    <w:rsid w:val="00D070A5"/>
    <w:rsid w:val="00FA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F4FAB"/>
  <w15:docId w15:val="{1DF9B6C0-326C-B449-987D-0CB9CAEEE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E92"/>
    <w:pPr>
      <w:autoSpaceDN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a9">
    <w:name w:val="Normal (Web)"/>
    <w:basedOn w:val="a"/>
    <w:uiPriority w:val="99"/>
    <w:pPr>
      <w:suppressAutoHyphens/>
    </w:pPr>
    <w:rPr>
      <w:szCs w:val="21"/>
    </w:rPr>
  </w:style>
  <w:style w:type="paragraph" w:styleId="aa">
    <w:name w:val="Balloon Text"/>
    <w:basedOn w:val="a"/>
    <w:pPr>
      <w:suppressAutoHyphens/>
    </w:pPr>
    <w:rPr>
      <w:sz w:val="18"/>
      <w:szCs w:val="16"/>
    </w:rPr>
  </w:style>
  <w:style w:type="character" w:customStyle="1" w:styleId="ab">
    <w:name w:val="Текст выноски Знак"/>
    <w:basedOn w:val="a0"/>
    <w:rPr>
      <w:rFonts w:ascii="Times New Roman" w:hAnsi="Times New Roman"/>
      <w:sz w:val="18"/>
      <w:szCs w:val="16"/>
    </w:rPr>
  </w:style>
  <w:style w:type="paragraph" w:styleId="HTML">
    <w:name w:val="HTML Preformatted"/>
    <w:basedOn w:val="a"/>
    <w:uiPriority w:val="99"/>
    <w:pPr>
      <w:suppressAutoHyphens/>
    </w:pPr>
    <w:rPr>
      <w:rFonts w:ascii="Consolas" w:hAnsi="Consolas"/>
      <w:sz w:val="20"/>
      <w:szCs w:val="18"/>
    </w:rPr>
  </w:style>
  <w:style w:type="character" w:customStyle="1" w:styleId="HTML0">
    <w:name w:val="Стандартный HTML Знак"/>
    <w:basedOn w:val="a0"/>
    <w:uiPriority w:val="99"/>
    <w:rPr>
      <w:rFonts w:ascii="Consolas" w:hAnsi="Consolas"/>
      <w:sz w:val="20"/>
      <w:szCs w:val="18"/>
    </w:rPr>
  </w:style>
  <w:style w:type="character" w:styleId="ac">
    <w:name w:val="Placeholder Text"/>
    <w:basedOn w:val="a0"/>
    <w:uiPriority w:val="99"/>
    <w:semiHidden/>
    <w:rsid w:val="00500E92"/>
    <w:rPr>
      <w:color w:val="808080"/>
    </w:rPr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8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8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6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1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1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4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9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6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4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3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cp:lastPrinted>2021-03-23T16:48:00Z</cp:lastPrinted>
  <dcterms:created xsi:type="dcterms:W3CDTF">2021-05-25T14:41:00Z</dcterms:created>
  <dcterms:modified xsi:type="dcterms:W3CDTF">2021-05-25T14:41:00Z</dcterms:modified>
</cp:coreProperties>
</file>