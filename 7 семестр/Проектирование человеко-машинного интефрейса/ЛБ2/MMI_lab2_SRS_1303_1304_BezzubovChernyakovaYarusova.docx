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E16F" w14:textId="77777777" w:rsidR="00CE5A5A" w:rsidRDefault="00CE5A5A" w:rsidP="00AA7135">
      <w:pPr>
        <w:pStyle w:val="a4"/>
        <w:jc w:val="right"/>
        <w:rPr>
          <w:lang w:val="ru-RU"/>
        </w:rPr>
      </w:pPr>
      <w:r>
        <w:rPr>
          <w:lang w:val="ru-RU"/>
        </w:rPr>
        <w:t>Система п</w:t>
      </w:r>
      <w:r w:rsidR="008E1337">
        <w:rPr>
          <w:lang w:val="ru-RU"/>
        </w:rPr>
        <w:t>одач</w:t>
      </w:r>
      <w:r>
        <w:rPr>
          <w:lang w:val="ru-RU"/>
        </w:rPr>
        <w:t>и</w:t>
      </w:r>
      <w:r w:rsidR="008E1337">
        <w:rPr>
          <w:lang w:val="ru-RU"/>
        </w:rPr>
        <w:t xml:space="preserve"> заявлени</w:t>
      </w:r>
      <w:r w:rsidR="00E95BA0">
        <w:rPr>
          <w:lang w:val="ru-RU"/>
        </w:rPr>
        <w:t>й</w:t>
      </w:r>
      <w:r w:rsidR="008E1337">
        <w:rPr>
          <w:lang w:val="ru-RU"/>
        </w:rPr>
        <w:t xml:space="preserve"> </w:t>
      </w:r>
    </w:p>
    <w:p w14:paraId="0F902AA1" w14:textId="77777777" w:rsidR="00E13BB1" w:rsidRDefault="008E1337" w:rsidP="00AA7135">
      <w:pPr>
        <w:pStyle w:val="a4"/>
        <w:jc w:val="right"/>
        <w:rPr>
          <w:lang w:val="ru-RU"/>
        </w:rPr>
      </w:pPr>
      <w:r>
        <w:rPr>
          <w:lang w:val="ru-RU"/>
        </w:rPr>
        <w:t>на материальную помощь</w:t>
      </w:r>
    </w:p>
    <w:p w14:paraId="28C02B05" w14:textId="4439C47E" w:rsidR="00E13BB1" w:rsidRPr="0092439E" w:rsidRDefault="0092439E">
      <w:pPr>
        <w:pStyle w:val="a4"/>
        <w:jc w:val="right"/>
        <w:rPr>
          <w:lang w:val="ru-RU"/>
        </w:rPr>
      </w:pPr>
      <w:r>
        <w:rPr>
          <w:lang w:val="ru-RU"/>
        </w:rPr>
        <w:t>Спецификация требований</w:t>
      </w:r>
    </w:p>
    <w:p w14:paraId="6F3F320F" w14:textId="77777777" w:rsidR="00E13BB1" w:rsidRDefault="00E13BB1">
      <w:pPr>
        <w:pStyle w:val="a4"/>
        <w:jc w:val="right"/>
        <w:rPr>
          <w:lang w:val="ru-RU"/>
        </w:rPr>
      </w:pPr>
    </w:p>
    <w:p w14:paraId="66706215" w14:textId="77777777" w:rsidR="00E13BB1" w:rsidRDefault="00AA7135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 &lt;1</w:t>
      </w:r>
      <w:r w:rsidR="00E13BB1">
        <w:rPr>
          <w:sz w:val="28"/>
          <w:lang w:val="ru-RU"/>
        </w:rPr>
        <w:t>.0&gt;</w:t>
      </w:r>
    </w:p>
    <w:p w14:paraId="006FAA8E" w14:textId="77777777" w:rsidR="00E13BB1" w:rsidRDefault="00E13BB1">
      <w:pPr>
        <w:pStyle w:val="a4"/>
        <w:rPr>
          <w:sz w:val="28"/>
          <w:lang w:val="ru-RU"/>
        </w:rPr>
      </w:pPr>
    </w:p>
    <w:p w14:paraId="56EEC4C7" w14:textId="77777777" w:rsidR="00E13BB1" w:rsidRDefault="00E13BB1">
      <w:pPr>
        <w:rPr>
          <w:lang w:val="ru-RU"/>
        </w:rPr>
      </w:pPr>
    </w:p>
    <w:p w14:paraId="20FFF32B" w14:textId="77777777" w:rsidR="00E13BB1" w:rsidRDefault="00E13BB1">
      <w:pPr>
        <w:pStyle w:val="InfoBlue"/>
        <w:rPr>
          <w:snapToGrid w:val="0"/>
          <w:lang w:val="ru-RU"/>
        </w:rPr>
      </w:pPr>
      <w:r>
        <w:rPr>
          <w:snapToGrid w:val="0"/>
          <w:sz w:val="24"/>
          <w:lang w:val="ru-RU"/>
        </w:rPr>
        <w:t xml:space="preserve"> </w:t>
      </w:r>
    </w:p>
    <w:p w14:paraId="162074A4" w14:textId="77777777" w:rsidR="00E13BB1" w:rsidRPr="00B13CFC" w:rsidRDefault="00E13BB1">
      <w:pPr>
        <w:sectPr w:rsidR="00E13BB1" w:rsidRPr="00B13CF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277E02" w14:textId="77777777" w:rsidR="00E13BB1" w:rsidRDefault="00E13BB1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1763"/>
        <w:gridCol w:w="3744"/>
        <w:gridCol w:w="2304"/>
      </w:tblGrid>
      <w:tr w:rsidR="00E13BB1" w14:paraId="1458C880" w14:textId="77777777" w:rsidTr="00F357B2">
        <w:tc>
          <w:tcPr>
            <w:tcW w:w="1693" w:type="dxa"/>
          </w:tcPr>
          <w:p w14:paraId="641A0909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763" w:type="dxa"/>
          </w:tcPr>
          <w:p w14:paraId="55D99747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178D660C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26909960" w14:textId="77777777" w:rsidR="00E13BB1" w:rsidRDefault="00E13BB1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13BB1" w14:paraId="797B7EF7" w14:textId="77777777" w:rsidTr="00F357B2">
        <w:tc>
          <w:tcPr>
            <w:tcW w:w="1693" w:type="dxa"/>
          </w:tcPr>
          <w:p w14:paraId="2D109B10" w14:textId="6B92DD41" w:rsidR="00E13BB1" w:rsidRDefault="00E13BB1" w:rsidP="00603846">
            <w:pPr>
              <w:pStyle w:val="Tabletext"/>
            </w:pPr>
            <w:r>
              <w:t>&lt;</w:t>
            </w:r>
            <w:r w:rsidR="00792F15">
              <w:rPr>
                <w:lang w:val="ru-RU"/>
              </w:rPr>
              <w:t>11</w:t>
            </w:r>
            <w:r>
              <w:t>/</w:t>
            </w:r>
            <w:proofErr w:type="spellStart"/>
            <w:r w:rsidR="0092439E">
              <w:rPr>
                <w:lang w:val="ru-RU"/>
              </w:rPr>
              <w:t>окт</w:t>
            </w:r>
            <w:proofErr w:type="spellEnd"/>
            <w:r>
              <w:t>/</w:t>
            </w:r>
            <w:r w:rsidR="0096789E">
              <w:rPr>
                <w:lang w:val="ru-RU"/>
              </w:rPr>
              <w:t>20</w:t>
            </w:r>
            <w:r w:rsidR="008E1337">
              <w:rPr>
                <w:lang w:val="ru-RU"/>
              </w:rPr>
              <w:t>24</w:t>
            </w:r>
            <w:r>
              <w:t>&gt;</w:t>
            </w:r>
          </w:p>
        </w:tc>
        <w:tc>
          <w:tcPr>
            <w:tcW w:w="1763" w:type="dxa"/>
          </w:tcPr>
          <w:p w14:paraId="71197001" w14:textId="07B22F85" w:rsidR="00E13BB1" w:rsidRDefault="00F357B2">
            <w:pPr>
              <w:pStyle w:val="Tabletext"/>
            </w:pPr>
            <w:r>
              <w:rPr>
                <w:lang w:val="ru-RU"/>
              </w:rPr>
              <w:t xml:space="preserve">Рабочая, </w:t>
            </w:r>
            <w:r>
              <w:t>v</w:t>
            </w:r>
            <w:r w:rsidR="00E13BB1">
              <w:t xml:space="preserve"> </w:t>
            </w:r>
            <w:r w:rsidR="00E13BB1"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77EAC33B" w14:textId="0D471F2B" w:rsidR="00E13BB1" w:rsidRDefault="00E13BB1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Отчёт о выполнении лабораторной работы № </w:t>
            </w:r>
            <w:r w:rsidR="0092439E">
              <w:rPr>
                <w:lang w:val="ru-RU"/>
              </w:rPr>
              <w:t>2</w:t>
            </w:r>
          </w:p>
        </w:tc>
        <w:tc>
          <w:tcPr>
            <w:tcW w:w="2304" w:type="dxa"/>
          </w:tcPr>
          <w:p w14:paraId="0450ABCB" w14:textId="77777777" w:rsidR="00E13BB1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Д.В. Беззубов</w:t>
            </w:r>
          </w:p>
          <w:p w14:paraId="25DB39E1" w14:textId="77777777" w:rsidR="008E1337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В.А. Чернякова</w:t>
            </w:r>
          </w:p>
          <w:p w14:paraId="664829E1" w14:textId="77777777" w:rsidR="008E1337" w:rsidRDefault="008E1337" w:rsidP="002A4F89">
            <w:pPr>
              <w:pStyle w:val="Tabletext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Т.В. Ярусова</w:t>
            </w:r>
          </w:p>
        </w:tc>
      </w:tr>
      <w:tr w:rsidR="00E13BB1" w14:paraId="5FB111B0" w14:textId="77777777" w:rsidTr="00F357B2">
        <w:tc>
          <w:tcPr>
            <w:tcW w:w="1693" w:type="dxa"/>
          </w:tcPr>
          <w:p w14:paraId="11C2CEF5" w14:textId="77777777" w:rsidR="00E13BB1" w:rsidRDefault="00E13BB1" w:rsidP="0096789E">
            <w:pPr>
              <w:pStyle w:val="Tabletext"/>
            </w:pPr>
          </w:p>
        </w:tc>
        <w:tc>
          <w:tcPr>
            <w:tcW w:w="1763" w:type="dxa"/>
          </w:tcPr>
          <w:p w14:paraId="798A3EFA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479F02F1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3A40B6C9" w14:textId="77777777" w:rsidR="00E13BB1" w:rsidRDefault="00E13BB1" w:rsidP="0096789E">
            <w:pPr>
              <w:pStyle w:val="Tabletext"/>
              <w:rPr>
                <w:lang w:val="ru-RU"/>
              </w:rPr>
            </w:pPr>
          </w:p>
        </w:tc>
      </w:tr>
      <w:tr w:rsidR="00E13BB1" w14:paraId="630FA621" w14:textId="77777777" w:rsidTr="00F357B2">
        <w:tc>
          <w:tcPr>
            <w:tcW w:w="1693" w:type="dxa"/>
          </w:tcPr>
          <w:p w14:paraId="27007085" w14:textId="77777777" w:rsidR="00E13BB1" w:rsidRDefault="00E13BB1" w:rsidP="00AA7135">
            <w:pPr>
              <w:pStyle w:val="Tabletext"/>
            </w:pPr>
          </w:p>
        </w:tc>
        <w:tc>
          <w:tcPr>
            <w:tcW w:w="1763" w:type="dxa"/>
          </w:tcPr>
          <w:p w14:paraId="56E96127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5240EFE8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20406FD9" w14:textId="77777777" w:rsidR="00E13BB1" w:rsidRDefault="00E13BB1">
            <w:pPr>
              <w:pStyle w:val="Tabletext"/>
              <w:rPr>
                <w:lang w:val="ru-RU"/>
              </w:rPr>
            </w:pPr>
          </w:p>
        </w:tc>
      </w:tr>
      <w:tr w:rsidR="00E13BB1" w14:paraId="7AC181A5" w14:textId="77777777" w:rsidTr="00F357B2">
        <w:tc>
          <w:tcPr>
            <w:tcW w:w="1693" w:type="dxa"/>
          </w:tcPr>
          <w:p w14:paraId="6A653912" w14:textId="77777777" w:rsidR="00E13BB1" w:rsidRDefault="00E13BB1" w:rsidP="0096789E">
            <w:pPr>
              <w:pStyle w:val="Tabletext"/>
            </w:pPr>
          </w:p>
        </w:tc>
        <w:tc>
          <w:tcPr>
            <w:tcW w:w="1763" w:type="dxa"/>
          </w:tcPr>
          <w:p w14:paraId="484B55C2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0D25D4BD" w14:textId="77777777" w:rsidR="00E13BB1" w:rsidRDefault="00E13BB1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7F5F014A" w14:textId="77777777" w:rsidR="00E13BB1" w:rsidRDefault="00E13BB1">
            <w:pPr>
              <w:pStyle w:val="Tabletext"/>
              <w:rPr>
                <w:lang w:val="ru-RU"/>
              </w:rPr>
            </w:pPr>
          </w:p>
        </w:tc>
      </w:tr>
    </w:tbl>
    <w:p w14:paraId="6C978A41" w14:textId="77777777" w:rsidR="00E13BB1" w:rsidRDefault="00E13BB1"/>
    <w:p w14:paraId="0C9FCE70" w14:textId="77777777" w:rsidR="00E13BB1" w:rsidRDefault="00E13BB1">
      <w:pPr>
        <w:pStyle w:val="a4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Содержание</w:t>
      </w:r>
    </w:p>
    <w:p w14:paraId="0FD9B33F" w14:textId="42F0454C" w:rsidR="007C4502" w:rsidRDefault="00E13BB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AA7135">
        <w:fldChar w:fldCharType="begin"/>
      </w:r>
      <w:r w:rsidRPr="00AA7135">
        <w:rPr>
          <w:lang w:val="ru-RU"/>
        </w:rPr>
        <w:instrText xml:space="preserve"> </w:instrText>
      </w:r>
      <w:r w:rsidRPr="00AA7135">
        <w:instrText>TOC</w:instrText>
      </w:r>
      <w:r w:rsidRPr="00AA7135">
        <w:rPr>
          <w:lang w:val="ru-RU"/>
        </w:rPr>
        <w:instrText xml:space="preserve"> \</w:instrText>
      </w:r>
      <w:r w:rsidRPr="00AA7135">
        <w:instrText>o</w:instrText>
      </w:r>
      <w:r w:rsidRPr="00AA7135">
        <w:rPr>
          <w:lang w:val="ru-RU"/>
        </w:rPr>
        <w:instrText xml:space="preserve"> "1-3" </w:instrText>
      </w:r>
      <w:r w:rsidRPr="00AA7135">
        <w:fldChar w:fldCharType="separate"/>
      </w:r>
      <w:r w:rsidR="007C4502">
        <w:rPr>
          <w:noProof/>
        </w:rPr>
        <w:t>1.</w:t>
      </w:r>
      <w:r w:rsidR="007C4502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="007C4502" w:rsidRPr="007F1179">
        <w:rPr>
          <w:noProof/>
          <w:lang w:val="ru-RU"/>
        </w:rPr>
        <w:t>Описание границ рассматриваемой системы</w:t>
      </w:r>
      <w:r w:rsidR="007C4502">
        <w:rPr>
          <w:noProof/>
        </w:rPr>
        <w:tab/>
      </w:r>
      <w:r w:rsidR="007C4502">
        <w:rPr>
          <w:noProof/>
        </w:rPr>
        <w:fldChar w:fldCharType="begin"/>
      </w:r>
      <w:r w:rsidR="007C4502">
        <w:rPr>
          <w:noProof/>
        </w:rPr>
        <w:instrText xml:space="preserve"> PAGEREF _Toc179754732 \h </w:instrText>
      </w:r>
      <w:r w:rsidR="007C4502">
        <w:rPr>
          <w:noProof/>
        </w:rPr>
      </w:r>
      <w:r w:rsidR="007C4502">
        <w:rPr>
          <w:noProof/>
        </w:rPr>
        <w:fldChar w:fldCharType="separate"/>
      </w:r>
      <w:r w:rsidR="001502F7">
        <w:rPr>
          <w:noProof/>
        </w:rPr>
        <w:t>4</w:t>
      </w:r>
      <w:r w:rsidR="007C4502">
        <w:rPr>
          <w:noProof/>
        </w:rPr>
        <w:fldChar w:fldCharType="end"/>
      </w:r>
    </w:p>
    <w:p w14:paraId="2DBE345B" w14:textId="7A5A6EE2" w:rsidR="007C4502" w:rsidRDefault="007C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F1179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7F1179">
        <w:rPr>
          <w:noProof/>
          <w:lang w:val="ru-RU"/>
        </w:rPr>
        <w:t>Контекстная диаграмма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_Toc179754733 \h </w:instrText>
      </w:r>
      <w:r>
        <w:rPr>
          <w:noProof/>
        </w:rPr>
      </w:r>
      <w:r>
        <w:rPr>
          <w:noProof/>
        </w:rPr>
        <w:fldChar w:fldCharType="separate"/>
      </w:r>
      <w:r w:rsidR="001502F7">
        <w:rPr>
          <w:noProof/>
        </w:rPr>
        <w:t>4</w:t>
      </w:r>
      <w:r>
        <w:rPr>
          <w:noProof/>
        </w:rPr>
        <w:fldChar w:fldCharType="end"/>
      </w:r>
    </w:p>
    <w:p w14:paraId="74EB50EF" w14:textId="55C26C16" w:rsidR="007C4502" w:rsidRDefault="007C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F1179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7F1179">
        <w:rPr>
          <w:noProof/>
          <w:lang w:val="ru-RU"/>
        </w:rPr>
        <w:t>Текстовое описание (данные и способы передачи/интеграции)</w:t>
      </w:r>
      <w:r w:rsidRPr="007C4502">
        <w:rPr>
          <w:noProof/>
          <w:lang w:val="ru-RU"/>
        </w:rPr>
        <w:tab/>
      </w:r>
      <w:r>
        <w:rPr>
          <w:noProof/>
        </w:rPr>
        <w:fldChar w:fldCharType="begin"/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C450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C4502">
        <w:rPr>
          <w:noProof/>
          <w:lang w:val="ru-RU"/>
        </w:rPr>
        <w:instrText>179754734 \</w:instrText>
      </w:r>
      <w:r>
        <w:rPr>
          <w:noProof/>
        </w:rPr>
        <w:instrText>h</w:instrText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1502F7">
        <w:rPr>
          <w:noProof/>
        </w:rPr>
        <w:t>4</w:t>
      </w:r>
      <w:r>
        <w:rPr>
          <w:noProof/>
        </w:rPr>
        <w:fldChar w:fldCharType="end"/>
      </w:r>
    </w:p>
    <w:p w14:paraId="028CE4C7" w14:textId="49247777" w:rsidR="007C4502" w:rsidRDefault="007C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C4502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7F1179">
        <w:rPr>
          <w:noProof/>
          <w:lang w:val="ru-RU"/>
        </w:rPr>
        <w:t>Анализ конкурентов</w:t>
      </w:r>
      <w:r w:rsidRPr="007C4502">
        <w:rPr>
          <w:noProof/>
          <w:lang w:val="ru-RU"/>
        </w:rPr>
        <w:tab/>
      </w:r>
      <w:r>
        <w:rPr>
          <w:noProof/>
        </w:rPr>
        <w:fldChar w:fldCharType="begin"/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C450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C4502">
        <w:rPr>
          <w:noProof/>
          <w:lang w:val="ru-RU"/>
        </w:rPr>
        <w:instrText>179754735 \</w:instrText>
      </w:r>
      <w:r>
        <w:rPr>
          <w:noProof/>
        </w:rPr>
        <w:instrText>h</w:instrText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1502F7">
        <w:rPr>
          <w:noProof/>
        </w:rPr>
        <w:t>5</w:t>
      </w:r>
      <w:r>
        <w:rPr>
          <w:noProof/>
        </w:rPr>
        <w:fldChar w:fldCharType="end"/>
      </w:r>
    </w:p>
    <w:p w14:paraId="723154D2" w14:textId="24BFD0D1" w:rsidR="007C4502" w:rsidRDefault="007C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F1179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7F1179">
        <w:rPr>
          <w:noProof/>
          <w:lang w:val="ru-RU"/>
        </w:rPr>
        <w:t>Рассматриваемые конкуренты</w:t>
      </w:r>
      <w:r w:rsidRPr="007C4502">
        <w:rPr>
          <w:noProof/>
          <w:lang w:val="ru-RU"/>
        </w:rPr>
        <w:tab/>
      </w:r>
      <w:r>
        <w:rPr>
          <w:noProof/>
        </w:rPr>
        <w:fldChar w:fldCharType="begin"/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C450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C4502">
        <w:rPr>
          <w:noProof/>
          <w:lang w:val="ru-RU"/>
        </w:rPr>
        <w:instrText>179754736 \</w:instrText>
      </w:r>
      <w:r>
        <w:rPr>
          <w:noProof/>
        </w:rPr>
        <w:instrText>h</w:instrText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1502F7">
        <w:rPr>
          <w:noProof/>
        </w:rPr>
        <w:t>5</w:t>
      </w:r>
      <w:r>
        <w:rPr>
          <w:noProof/>
        </w:rPr>
        <w:fldChar w:fldCharType="end"/>
      </w:r>
    </w:p>
    <w:p w14:paraId="698FF4C6" w14:textId="2E972D54" w:rsidR="007C4502" w:rsidRDefault="007C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F1179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>
        <w:rPr>
          <w:noProof/>
        </w:rPr>
        <w:t>SWOT</w:t>
      </w:r>
      <w:r w:rsidRPr="007C4502">
        <w:rPr>
          <w:noProof/>
          <w:lang w:val="ru-RU"/>
        </w:rPr>
        <w:t>-</w:t>
      </w:r>
      <w:r w:rsidRPr="007F1179">
        <w:rPr>
          <w:noProof/>
          <w:lang w:val="ru-RU"/>
        </w:rPr>
        <w:t>анализ</w:t>
      </w:r>
      <w:r w:rsidRPr="007C4502">
        <w:rPr>
          <w:noProof/>
          <w:lang w:val="ru-RU"/>
        </w:rPr>
        <w:tab/>
      </w:r>
      <w:r>
        <w:rPr>
          <w:noProof/>
        </w:rPr>
        <w:fldChar w:fldCharType="begin"/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7C4502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7C4502">
        <w:rPr>
          <w:noProof/>
          <w:lang w:val="ru-RU"/>
        </w:rPr>
        <w:instrText>179754737 \</w:instrText>
      </w:r>
      <w:r>
        <w:rPr>
          <w:noProof/>
        </w:rPr>
        <w:instrText>h</w:instrText>
      </w:r>
      <w:r w:rsidRPr="007C4502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1502F7">
        <w:rPr>
          <w:noProof/>
        </w:rPr>
        <w:t>5</w:t>
      </w:r>
      <w:r>
        <w:rPr>
          <w:noProof/>
        </w:rPr>
        <w:fldChar w:fldCharType="end"/>
      </w:r>
    </w:p>
    <w:p w14:paraId="52AE43D8" w14:textId="79153114" w:rsidR="007C4502" w:rsidRDefault="007C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7F1179">
        <w:rPr>
          <w:noProof/>
          <w:lang w:val="ru-RU"/>
        </w:rPr>
        <w:t>Спецификация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_Toc179754738 \h </w:instrText>
      </w:r>
      <w:r>
        <w:rPr>
          <w:noProof/>
        </w:rPr>
      </w:r>
      <w:r>
        <w:rPr>
          <w:noProof/>
        </w:rPr>
        <w:fldChar w:fldCharType="separate"/>
      </w:r>
      <w:r w:rsidR="001502F7">
        <w:rPr>
          <w:noProof/>
        </w:rPr>
        <w:t>6</w:t>
      </w:r>
      <w:r>
        <w:rPr>
          <w:noProof/>
        </w:rPr>
        <w:fldChar w:fldCharType="end"/>
      </w:r>
    </w:p>
    <w:p w14:paraId="1F505099" w14:textId="026D8F3D" w:rsidR="00E13BB1" w:rsidRPr="0092439E" w:rsidRDefault="00E13BB1" w:rsidP="00AA7135">
      <w:pPr>
        <w:pStyle w:val="a4"/>
        <w:rPr>
          <w:lang w:val="ru-RU"/>
        </w:rPr>
      </w:pPr>
      <w:r w:rsidRPr="00AA7135">
        <w:fldChar w:fldCharType="end"/>
      </w:r>
      <w:r w:rsidRPr="00754B06">
        <w:rPr>
          <w:lang w:val="ru-RU"/>
        </w:rPr>
        <w:br w:type="page"/>
      </w:r>
      <w:r w:rsidR="0092439E">
        <w:rPr>
          <w:lang w:val="ru-RU"/>
        </w:rPr>
        <w:lastRenderedPageBreak/>
        <w:t>Спецификация требований</w:t>
      </w:r>
    </w:p>
    <w:p w14:paraId="6730C776" w14:textId="56668E4F" w:rsidR="00E13BB1" w:rsidRDefault="0092439E">
      <w:pPr>
        <w:pStyle w:val="1"/>
      </w:pPr>
      <w:bookmarkStart w:id="0" w:name="_Toc436203377"/>
      <w:bookmarkStart w:id="1" w:name="_Toc452813577"/>
      <w:bookmarkStart w:id="2" w:name="_Toc179754732"/>
      <w:r>
        <w:rPr>
          <w:lang w:val="ru-RU"/>
        </w:rPr>
        <w:t>Описание границ рассматриваемой системы</w:t>
      </w:r>
      <w:bookmarkEnd w:id="2"/>
    </w:p>
    <w:p w14:paraId="5560D774" w14:textId="0DE61BF1" w:rsidR="00E13BB1" w:rsidRDefault="0092439E">
      <w:pPr>
        <w:pStyle w:val="2"/>
        <w:rPr>
          <w:lang w:val="ru-RU"/>
        </w:rPr>
      </w:pPr>
      <w:bookmarkStart w:id="3" w:name="_Toc179754733"/>
      <w:r>
        <w:rPr>
          <w:lang w:val="ru-RU"/>
        </w:rPr>
        <w:t>Контекстная диаграмма системы</w:t>
      </w:r>
      <w:bookmarkEnd w:id="3"/>
    </w:p>
    <w:p w14:paraId="4FCA996F" w14:textId="19569F55" w:rsidR="0092439E" w:rsidRDefault="00792F15" w:rsidP="0092439E">
      <w:pPr>
        <w:pStyle w:val="af3"/>
      </w:pPr>
      <w:r w:rsidRPr="00792F15">
        <w:t>Контекстная диаграмма системы представлена на рисунке 1:</w:t>
      </w:r>
    </w:p>
    <w:p w14:paraId="2B2B4DE1" w14:textId="2F6F8B33" w:rsidR="00792F15" w:rsidRDefault="00792F15" w:rsidP="0092439E">
      <w:pPr>
        <w:pStyle w:val="af3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ACE3067" wp14:editId="59F6CF46">
            <wp:extent cx="5943600" cy="2620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033D" w14:textId="67F062D7" w:rsidR="00792F15" w:rsidRPr="00792F15" w:rsidRDefault="00792F15" w:rsidP="00792F15">
      <w:pPr>
        <w:pStyle w:val="af3"/>
        <w:jc w:val="center"/>
        <w:rPr>
          <w:lang w:val="en-US"/>
        </w:rPr>
      </w:pPr>
      <w:proofErr w:type="spellStart"/>
      <w:r w:rsidRPr="00792F15">
        <w:rPr>
          <w:lang w:val="en-US"/>
        </w:rPr>
        <w:t>Рисунок</w:t>
      </w:r>
      <w:proofErr w:type="spellEnd"/>
      <w:r w:rsidRPr="00792F15">
        <w:rPr>
          <w:lang w:val="en-US"/>
        </w:rPr>
        <w:t xml:space="preserve"> 1 - </w:t>
      </w:r>
      <w:proofErr w:type="spellStart"/>
      <w:r w:rsidRPr="00792F15">
        <w:rPr>
          <w:lang w:val="en-US"/>
        </w:rPr>
        <w:t>Контекстная</w:t>
      </w:r>
      <w:proofErr w:type="spellEnd"/>
      <w:r w:rsidRPr="00792F15">
        <w:rPr>
          <w:lang w:val="en-US"/>
        </w:rPr>
        <w:t xml:space="preserve"> </w:t>
      </w:r>
      <w:proofErr w:type="spellStart"/>
      <w:r w:rsidRPr="00792F15">
        <w:rPr>
          <w:lang w:val="en-US"/>
        </w:rPr>
        <w:t>диаграмма</w:t>
      </w:r>
      <w:proofErr w:type="spellEnd"/>
      <w:r w:rsidRPr="00792F15">
        <w:rPr>
          <w:lang w:val="en-US"/>
        </w:rPr>
        <w:t xml:space="preserve"> </w:t>
      </w:r>
      <w:proofErr w:type="spellStart"/>
      <w:r w:rsidRPr="00792F15">
        <w:rPr>
          <w:lang w:val="en-US"/>
        </w:rPr>
        <w:t>системы</w:t>
      </w:r>
      <w:proofErr w:type="spellEnd"/>
    </w:p>
    <w:p w14:paraId="61F31585" w14:textId="6B2DA6A4" w:rsidR="00E13BB1" w:rsidRDefault="0092439E">
      <w:pPr>
        <w:pStyle w:val="2"/>
        <w:rPr>
          <w:lang w:val="ru-RU"/>
        </w:rPr>
      </w:pPr>
      <w:bookmarkStart w:id="4" w:name="_Toc179754734"/>
      <w:r>
        <w:rPr>
          <w:lang w:val="ru-RU"/>
        </w:rPr>
        <w:t>Текстовое описание (данные и способы передачи/интеграции)</w:t>
      </w:r>
      <w:bookmarkEnd w:id="4"/>
    </w:p>
    <w:p w14:paraId="7FEA28B4" w14:textId="77777777" w:rsidR="00792F15" w:rsidRDefault="00792F15" w:rsidP="00792F15">
      <w:pPr>
        <w:pStyle w:val="af1"/>
        <w:numPr>
          <w:ilvl w:val="0"/>
          <w:numId w:val="38"/>
        </w:numPr>
        <w:ind w:left="709" w:firstLine="0"/>
      </w:pPr>
      <w:r>
        <w:t>Студенты и сотрудники университета:</w:t>
      </w:r>
    </w:p>
    <w:p w14:paraId="55287E25" w14:textId="77777777" w:rsidR="00792F15" w:rsidRDefault="00792F15" w:rsidP="00792F15">
      <w:pPr>
        <w:pStyle w:val="af1"/>
        <w:numPr>
          <w:ilvl w:val="1"/>
          <w:numId w:val="38"/>
        </w:numPr>
      </w:pPr>
      <w:r>
        <w:t xml:space="preserve">Заявление: данные - JSON, заполненный через текстовые поля, и файлы в формате </w:t>
      </w:r>
      <w:proofErr w:type="spellStart"/>
      <w:r>
        <w:t>pdf</w:t>
      </w:r>
      <w:proofErr w:type="spellEnd"/>
      <w:r>
        <w:t>/</w:t>
      </w:r>
      <w:proofErr w:type="spellStart"/>
      <w:r>
        <w:t>jpg</w:t>
      </w:r>
      <w:proofErr w:type="spellEnd"/>
      <w:r>
        <w:t>/</w:t>
      </w:r>
      <w:proofErr w:type="spellStart"/>
      <w:r>
        <w:t>png</w:t>
      </w:r>
      <w:proofErr w:type="spellEnd"/>
      <w:r>
        <w:t xml:space="preserve"> приложенных документов; загрузка на сервер системы через </w:t>
      </w:r>
      <w:proofErr w:type="spellStart"/>
      <w:r>
        <w:t>web</w:t>
      </w:r>
      <w:proofErr w:type="spellEnd"/>
      <w:r>
        <w:t>-интерфейс;</w:t>
      </w:r>
    </w:p>
    <w:p w14:paraId="0D7C3BEB" w14:textId="77777777" w:rsidR="00792F15" w:rsidRDefault="00792F15" w:rsidP="00792F15">
      <w:pPr>
        <w:pStyle w:val="af1"/>
        <w:numPr>
          <w:ilvl w:val="1"/>
          <w:numId w:val="38"/>
        </w:numPr>
      </w:pPr>
      <w:r>
        <w:t xml:space="preserve">Статус заявления: данные - текст; способ передачи - </w:t>
      </w:r>
      <w:proofErr w:type="spellStart"/>
      <w:r>
        <w:t>web</w:t>
      </w:r>
      <w:proofErr w:type="spellEnd"/>
      <w:r>
        <w:t>-интерфейс;</w:t>
      </w:r>
    </w:p>
    <w:p w14:paraId="72135E1D" w14:textId="77777777" w:rsidR="00792F15" w:rsidRDefault="00792F15" w:rsidP="00792F15">
      <w:pPr>
        <w:pStyle w:val="af1"/>
        <w:numPr>
          <w:ilvl w:val="1"/>
          <w:numId w:val="38"/>
        </w:numPr>
      </w:pPr>
      <w:r>
        <w:t xml:space="preserve">Комментарий: данные - текст; способ передачи - </w:t>
      </w:r>
      <w:proofErr w:type="spellStart"/>
      <w:r>
        <w:t>web</w:t>
      </w:r>
      <w:proofErr w:type="spellEnd"/>
      <w:r>
        <w:t>-интерфейс.</w:t>
      </w:r>
    </w:p>
    <w:p w14:paraId="6C0E8421" w14:textId="77777777" w:rsidR="00792F15" w:rsidRDefault="00792F15" w:rsidP="00792F15">
      <w:pPr>
        <w:pStyle w:val="af1"/>
        <w:numPr>
          <w:ilvl w:val="0"/>
          <w:numId w:val="38"/>
        </w:numPr>
        <w:ind w:left="709" w:firstLine="0"/>
      </w:pPr>
      <w:r>
        <w:t>Специалист социального отдела:</w:t>
      </w:r>
    </w:p>
    <w:p w14:paraId="03EFE119" w14:textId="643F0C2D" w:rsidR="00792F15" w:rsidRDefault="00792F15" w:rsidP="00792F15">
      <w:pPr>
        <w:pStyle w:val="af1"/>
        <w:numPr>
          <w:ilvl w:val="1"/>
          <w:numId w:val="38"/>
        </w:numPr>
      </w:pPr>
      <w:r>
        <w:t xml:space="preserve">Заявление: данные - JSON, заполненный через текстовые поля, </w:t>
      </w:r>
      <w:r>
        <w:t>и в</w:t>
      </w:r>
      <w:r>
        <w:t xml:space="preserve"> формате </w:t>
      </w:r>
      <w:proofErr w:type="spellStart"/>
      <w:r>
        <w:t>pdf</w:t>
      </w:r>
      <w:proofErr w:type="spellEnd"/>
      <w:r>
        <w:t>/</w:t>
      </w:r>
      <w:proofErr w:type="spellStart"/>
      <w:r>
        <w:t>jpg</w:t>
      </w:r>
      <w:proofErr w:type="spellEnd"/>
      <w:r>
        <w:t>/</w:t>
      </w:r>
      <w:proofErr w:type="spellStart"/>
      <w:r>
        <w:t>png</w:t>
      </w:r>
      <w:proofErr w:type="spellEnd"/>
      <w:r>
        <w:t xml:space="preserve"> приложенных документов; загрузка на сервер системы через </w:t>
      </w:r>
      <w:proofErr w:type="spellStart"/>
      <w:r>
        <w:t>web</w:t>
      </w:r>
      <w:proofErr w:type="spellEnd"/>
      <w:r>
        <w:t>-интерфейс;</w:t>
      </w:r>
    </w:p>
    <w:p w14:paraId="249B4058" w14:textId="77777777" w:rsidR="00792F15" w:rsidRDefault="00792F15" w:rsidP="00792F15">
      <w:pPr>
        <w:pStyle w:val="af1"/>
        <w:numPr>
          <w:ilvl w:val="1"/>
          <w:numId w:val="38"/>
        </w:numPr>
      </w:pPr>
      <w:r>
        <w:t xml:space="preserve">Статус заявления: данные - текст; способ передачи - </w:t>
      </w:r>
      <w:proofErr w:type="spellStart"/>
      <w:r>
        <w:t>web</w:t>
      </w:r>
      <w:proofErr w:type="spellEnd"/>
      <w:r>
        <w:t>-интерфейс;</w:t>
      </w:r>
    </w:p>
    <w:p w14:paraId="730035A6" w14:textId="77777777" w:rsidR="00792F15" w:rsidRDefault="00792F15" w:rsidP="00792F15">
      <w:pPr>
        <w:pStyle w:val="af1"/>
        <w:numPr>
          <w:ilvl w:val="1"/>
          <w:numId w:val="38"/>
        </w:numPr>
      </w:pPr>
      <w:r>
        <w:t xml:space="preserve">Комментарий: данные - текст; способ передачи - </w:t>
      </w:r>
      <w:proofErr w:type="spellStart"/>
      <w:r>
        <w:t>web</w:t>
      </w:r>
      <w:proofErr w:type="spellEnd"/>
      <w:r>
        <w:t>-интерфейс.</w:t>
      </w:r>
    </w:p>
    <w:p w14:paraId="6A171EA8" w14:textId="77777777" w:rsidR="00792F15" w:rsidRDefault="00792F15" w:rsidP="00792F15">
      <w:pPr>
        <w:pStyle w:val="af1"/>
        <w:numPr>
          <w:ilvl w:val="0"/>
          <w:numId w:val="38"/>
        </w:numPr>
        <w:ind w:left="709" w:firstLine="0"/>
      </w:pPr>
      <w:r>
        <w:t>Администратор системы:</w:t>
      </w:r>
    </w:p>
    <w:p w14:paraId="14000EE4" w14:textId="48AD027B" w:rsidR="00792F15" w:rsidRDefault="00792F15" w:rsidP="00792F15">
      <w:pPr>
        <w:pStyle w:val="af1"/>
        <w:numPr>
          <w:ilvl w:val="1"/>
          <w:numId w:val="38"/>
        </w:numPr>
      </w:pPr>
      <w:r>
        <w:t xml:space="preserve">Запрос на отчет: данные - интересующие </w:t>
      </w:r>
      <w:r>
        <w:t>даты в</w:t>
      </w:r>
      <w:r>
        <w:t xml:space="preserve"> текстовом формате, которые являются частью GET запроса; способ передачи - </w:t>
      </w:r>
      <w:proofErr w:type="spellStart"/>
      <w:r>
        <w:t>web</w:t>
      </w:r>
      <w:proofErr w:type="spellEnd"/>
      <w:r>
        <w:t>-интерфейс;</w:t>
      </w:r>
    </w:p>
    <w:p w14:paraId="6147FDF8" w14:textId="77777777" w:rsidR="00792F15" w:rsidRDefault="00792F15" w:rsidP="00792F15">
      <w:pPr>
        <w:pStyle w:val="af1"/>
        <w:numPr>
          <w:ilvl w:val="1"/>
          <w:numId w:val="38"/>
        </w:numPr>
      </w:pPr>
      <w:r>
        <w:t xml:space="preserve">Статистические данные: данные - JSON с информацией по количеству поданных заявлений в указанный период времени; способ передачи - </w:t>
      </w:r>
      <w:proofErr w:type="spellStart"/>
      <w:r>
        <w:t>http</w:t>
      </w:r>
      <w:proofErr w:type="spellEnd"/>
      <w:r>
        <w:t xml:space="preserve"> запрос с текстовой информацией.</w:t>
      </w:r>
    </w:p>
    <w:p w14:paraId="515ECB73" w14:textId="6780AB60" w:rsidR="0092439E" w:rsidRPr="0092439E" w:rsidRDefault="0092439E" w:rsidP="00792F15">
      <w:pPr>
        <w:pStyle w:val="af1"/>
        <w:ind w:left="709"/>
      </w:pPr>
    </w:p>
    <w:p w14:paraId="42246832" w14:textId="01DDE110" w:rsidR="00E13BB1" w:rsidRDefault="0092439E">
      <w:pPr>
        <w:pStyle w:val="1"/>
      </w:pPr>
      <w:bookmarkStart w:id="5" w:name="_Toc179754735"/>
      <w:bookmarkEnd w:id="0"/>
      <w:bookmarkEnd w:id="1"/>
      <w:r>
        <w:rPr>
          <w:lang w:val="ru-RU"/>
        </w:rPr>
        <w:lastRenderedPageBreak/>
        <w:t>Анализ конкурентов</w:t>
      </w:r>
      <w:bookmarkEnd w:id="5"/>
    </w:p>
    <w:p w14:paraId="09BE2361" w14:textId="2D49DF1C" w:rsidR="00E13BB1" w:rsidRDefault="0092439E">
      <w:pPr>
        <w:pStyle w:val="2"/>
        <w:rPr>
          <w:lang w:val="ru-RU"/>
        </w:rPr>
      </w:pPr>
      <w:bookmarkStart w:id="6" w:name="_Toc179754736"/>
      <w:r>
        <w:rPr>
          <w:lang w:val="ru-RU"/>
        </w:rPr>
        <w:t>Рассматриваемые конкуренты</w:t>
      </w:r>
      <w:bookmarkEnd w:id="6"/>
    </w:p>
    <w:p w14:paraId="3C4F5D5A" w14:textId="77777777" w:rsidR="00DE111D" w:rsidRDefault="00DE111D" w:rsidP="00DE111D">
      <w:pPr>
        <w:pStyle w:val="af5"/>
        <w:numPr>
          <w:ilvl w:val="0"/>
          <w:numId w:val="40"/>
        </w:numPr>
        <w:tabs>
          <w:tab w:val="clear" w:pos="720"/>
          <w:tab w:val="num" w:pos="709"/>
        </w:tabs>
        <w:spacing w:before="0" w:beforeAutospacing="0" w:after="120" w:afterAutospacing="0"/>
        <w:ind w:hanging="11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ИТМО</w:t>
      </w:r>
    </w:p>
    <w:p w14:paraId="0600F517" w14:textId="74519BD9" w:rsidR="0092439E" w:rsidRPr="00DE111D" w:rsidRDefault="00DE111D" w:rsidP="00DE111D">
      <w:pPr>
        <w:pStyle w:val="af5"/>
        <w:numPr>
          <w:ilvl w:val="0"/>
          <w:numId w:val="40"/>
        </w:numPr>
        <w:spacing w:before="0" w:beforeAutospacing="0" w:after="0" w:afterAutospacing="0"/>
        <w:ind w:hanging="11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РУДН</w:t>
      </w:r>
    </w:p>
    <w:p w14:paraId="21DC07BE" w14:textId="1CB68EB5" w:rsidR="00E13BB1" w:rsidRDefault="0092439E">
      <w:pPr>
        <w:pStyle w:val="2"/>
        <w:rPr>
          <w:lang w:val="ru-RU"/>
        </w:rPr>
      </w:pPr>
      <w:bookmarkStart w:id="7" w:name="_Toc179754737"/>
      <w:r>
        <w:t>SWOT-</w:t>
      </w:r>
      <w:r>
        <w:rPr>
          <w:lang w:val="ru-RU"/>
        </w:rPr>
        <w:t>анализ</w:t>
      </w:r>
      <w:bookmarkEnd w:id="7"/>
    </w:p>
    <w:p w14:paraId="40CA94CD" w14:textId="6FE152C4" w:rsidR="00DE111D" w:rsidRPr="00DE111D" w:rsidRDefault="00DE111D" w:rsidP="00DE111D">
      <w:pPr>
        <w:ind w:left="709"/>
        <w:jc w:val="both"/>
        <w:rPr>
          <w:lang w:val="ru-RU"/>
        </w:rPr>
      </w:pPr>
      <w:r w:rsidRPr="00DE111D">
        <w:rPr>
          <w:lang w:val="ru-RU"/>
        </w:rPr>
        <w:t>На рисунках 2 и 3 представлены анализы систем-аналогов.</w:t>
      </w:r>
    </w:p>
    <w:p w14:paraId="5A6F6103" w14:textId="36BB5C02" w:rsidR="00DE111D" w:rsidRDefault="00DE111D" w:rsidP="00DE111D">
      <w:pPr>
        <w:ind w:left="709"/>
        <w:jc w:val="center"/>
        <w:rPr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3EC7CF9" wp14:editId="2FD06351">
            <wp:extent cx="43434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82E8" w14:textId="32310C56" w:rsidR="00DE111D" w:rsidRDefault="00DE111D" w:rsidP="00DE111D">
      <w:pPr>
        <w:ind w:left="709"/>
        <w:jc w:val="center"/>
        <w:rPr>
          <w:lang w:val="ru-RU"/>
        </w:rPr>
      </w:pPr>
      <w:r w:rsidRPr="00DE111D">
        <w:rPr>
          <w:lang w:val="ru-RU"/>
        </w:rPr>
        <w:t>Рисунок 2 - SWOT-анализ ИТМО.</w:t>
      </w:r>
    </w:p>
    <w:p w14:paraId="1EB2FEB5" w14:textId="325FF15F" w:rsidR="00DE111D" w:rsidRDefault="00DE111D" w:rsidP="00DE111D">
      <w:pPr>
        <w:ind w:left="709"/>
        <w:jc w:val="center"/>
        <w:rPr>
          <w:lang w:val="ru-RU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0B49A00" wp14:editId="3EED7F7F">
            <wp:extent cx="462915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99C3" w14:textId="21D96879" w:rsidR="00DE111D" w:rsidRPr="00DE111D" w:rsidRDefault="00DE111D" w:rsidP="00DE111D">
      <w:pPr>
        <w:ind w:left="709"/>
        <w:jc w:val="center"/>
        <w:rPr>
          <w:lang w:val="ru-RU"/>
        </w:rPr>
      </w:pPr>
      <w:r w:rsidRPr="00DE111D">
        <w:rPr>
          <w:lang w:val="ru-RU"/>
        </w:rPr>
        <w:t>Рисунок 3 - SWOT-анализ РУДН.</w:t>
      </w:r>
    </w:p>
    <w:p w14:paraId="5481B7E3" w14:textId="21A92846" w:rsidR="00E13BB1" w:rsidRDefault="00F357B2">
      <w:pPr>
        <w:pStyle w:val="1"/>
      </w:pPr>
      <w:bookmarkStart w:id="8" w:name="_Toc436203381"/>
      <w:bookmarkStart w:id="9" w:name="_Toc179754738"/>
      <w:r>
        <w:rPr>
          <w:lang w:val="ru-RU"/>
        </w:rPr>
        <w:t>Спецификация требований</w:t>
      </w:r>
      <w:bookmarkEnd w:id="9"/>
    </w:p>
    <w:tbl>
      <w:tblPr>
        <w:tblStyle w:val="-55"/>
        <w:tblW w:w="11483" w:type="dxa"/>
        <w:tblInd w:w="-998" w:type="dxa"/>
        <w:tblLook w:val="04A0" w:firstRow="1" w:lastRow="0" w:firstColumn="1" w:lastColumn="0" w:noHBand="0" w:noVBand="1"/>
      </w:tblPr>
      <w:tblGrid>
        <w:gridCol w:w="3799"/>
        <w:gridCol w:w="2082"/>
        <w:gridCol w:w="5602"/>
      </w:tblGrid>
      <w:tr w:rsidR="001B03D6" w:rsidRPr="001B03D6" w14:paraId="5B4A153F" w14:textId="77777777" w:rsidTr="001B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bookmarkEnd w:id="8"/>
          <w:p w14:paraId="019AA107" w14:textId="77777777" w:rsidR="001B03D6" w:rsidRPr="001B03D6" w:rsidRDefault="001B03D6" w:rsidP="001B03D6">
            <w:pPr>
              <w:widowControl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Тип требования</w:t>
            </w:r>
          </w:p>
        </w:tc>
        <w:tc>
          <w:tcPr>
            <w:tcW w:w="1477" w:type="dxa"/>
            <w:hideMark/>
          </w:tcPr>
          <w:p w14:paraId="24203168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Уникальный идентификатор</w:t>
            </w:r>
          </w:p>
        </w:tc>
        <w:tc>
          <w:tcPr>
            <w:tcW w:w="6036" w:type="dxa"/>
            <w:hideMark/>
          </w:tcPr>
          <w:p w14:paraId="02142E8A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Формулировка требования</w:t>
            </w:r>
          </w:p>
        </w:tc>
      </w:tr>
      <w:tr w:rsidR="001B03D6" w:rsidRPr="001B03D6" w14:paraId="0F54A06D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441E016B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Бизнес-требования (ФТ)</w:t>
            </w:r>
          </w:p>
        </w:tc>
        <w:tc>
          <w:tcPr>
            <w:tcW w:w="1477" w:type="dxa"/>
            <w:hideMark/>
          </w:tcPr>
          <w:p w14:paraId="4E2951C4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БТ-1</w:t>
            </w:r>
          </w:p>
        </w:tc>
        <w:tc>
          <w:tcPr>
            <w:tcW w:w="6036" w:type="dxa"/>
            <w:hideMark/>
          </w:tcPr>
          <w:p w14:paraId="2232BBA0" w14:textId="21C9C35A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Снизить объем хранимых заявлений на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физических носителях на 20%</w:t>
            </w:r>
          </w:p>
        </w:tc>
      </w:tr>
      <w:tr w:rsidR="001B03D6" w:rsidRPr="001B03D6" w14:paraId="51B5063E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3C9B2B06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Бизнес-требования (ФТ)</w:t>
            </w:r>
          </w:p>
        </w:tc>
        <w:tc>
          <w:tcPr>
            <w:tcW w:w="1477" w:type="dxa"/>
            <w:hideMark/>
          </w:tcPr>
          <w:p w14:paraId="27CE4C37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БТ-2</w:t>
            </w:r>
          </w:p>
        </w:tc>
        <w:tc>
          <w:tcPr>
            <w:tcW w:w="6036" w:type="dxa"/>
            <w:hideMark/>
          </w:tcPr>
          <w:p w14:paraId="304E94F3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Сократить время обработки заявлений на 50%</w:t>
            </w:r>
          </w:p>
        </w:tc>
      </w:tr>
      <w:tr w:rsidR="001B03D6" w:rsidRPr="001B03D6" w14:paraId="686EF8F7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28BD5BCE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Бизнес-требования (ФТ)</w:t>
            </w:r>
          </w:p>
        </w:tc>
        <w:tc>
          <w:tcPr>
            <w:tcW w:w="1477" w:type="dxa"/>
            <w:hideMark/>
          </w:tcPr>
          <w:p w14:paraId="0377BB2A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БТ-3</w:t>
            </w:r>
          </w:p>
        </w:tc>
        <w:tc>
          <w:tcPr>
            <w:tcW w:w="6036" w:type="dxa"/>
            <w:hideMark/>
          </w:tcPr>
          <w:p w14:paraId="2353FF1E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Снизить количество повторных заявлений на 20%</w:t>
            </w:r>
          </w:p>
        </w:tc>
      </w:tr>
      <w:tr w:rsidR="001B03D6" w:rsidRPr="001B03D6" w14:paraId="2319BE59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451F81F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Пользовательские требования (ФТ)</w:t>
            </w:r>
          </w:p>
        </w:tc>
        <w:tc>
          <w:tcPr>
            <w:tcW w:w="1477" w:type="dxa"/>
            <w:hideMark/>
          </w:tcPr>
          <w:p w14:paraId="57A86F50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ПТ-1</w:t>
            </w:r>
          </w:p>
        </w:tc>
        <w:tc>
          <w:tcPr>
            <w:tcW w:w="6036" w:type="dxa"/>
            <w:hideMark/>
          </w:tcPr>
          <w:p w14:paraId="73C336C9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У пользователя должна быть возможность редактировать заявление</w:t>
            </w:r>
          </w:p>
        </w:tc>
      </w:tr>
      <w:tr w:rsidR="001B03D6" w:rsidRPr="001B03D6" w14:paraId="291EF82D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2DA82397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lastRenderedPageBreak/>
              <w:t>Пользовательские требования (ФТ)</w:t>
            </w:r>
          </w:p>
        </w:tc>
        <w:tc>
          <w:tcPr>
            <w:tcW w:w="1477" w:type="dxa"/>
            <w:hideMark/>
          </w:tcPr>
          <w:p w14:paraId="266A27BB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ПТ-2</w:t>
            </w:r>
          </w:p>
        </w:tc>
        <w:tc>
          <w:tcPr>
            <w:tcW w:w="6036" w:type="dxa"/>
            <w:hideMark/>
          </w:tcPr>
          <w:p w14:paraId="5182FC89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Пользователь может отслеживать статус заявления</w:t>
            </w:r>
          </w:p>
        </w:tc>
      </w:tr>
      <w:tr w:rsidR="001B03D6" w:rsidRPr="001B03D6" w14:paraId="6C44AE15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2423991C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Пользовательские требования (ФТ)</w:t>
            </w:r>
          </w:p>
        </w:tc>
        <w:tc>
          <w:tcPr>
            <w:tcW w:w="1477" w:type="dxa"/>
            <w:hideMark/>
          </w:tcPr>
          <w:p w14:paraId="04B59AF2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ПТ-3</w:t>
            </w:r>
          </w:p>
        </w:tc>
        <w:tc>
          <w:tcPr>
            <w:tcW w:w="6036" w:type="dxa"/>
            <w:hideMark/>
          </w:tcPr>
          <w:p w14:paraId="4605EC3D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Сотрудник социального отдела может оставить комментарий с причиной отказа</w:t>
            </w:r>
          </w:p>
        </w:tc>
      </w:tr>
      <w:tr w:rsidR="001B03D6" w:rsidRPr="001B03D6" w14:paraId="3BA6CEEB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21D7583D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Бизнес-правила (НФТ)</w:t>
            </w:r>
          </w:p>
        </w:tc>
        <w:tc>
          <w:tcPr>
            <w:tcW w:w="1477" w:type="dxa"/>
            <w:hideMark/>
          </w:tcPr>
          <w:p w14:paraId="5D60D255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БП-1</w:t>
            </w:r>
          </w:p>
        </w:tc>
        <w:tc>
          <w:tcPr>
            <w:tcW w:w="6036" w:type="dxa"/>
            <w:hideMark/>
          </w:tcPr>
          <w:p w14:paraId="6671ED3B" w14:textId="651D459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Отправка заявления возможна при</w:t>
            </w: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подтверждении согласия на обработку персональных данных</w:t>
            </w:r>
          </w:p>
        </w:tc>
      </w:tr>
      <w:tr w:rsidR="001B03D6" w:rsidRPr="001B03D6" w14:paraId="0595C4BA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95CE916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Бизнес-правила (НФТ)</w:t>
            </w:r>
          </w:p>
        </w:tc>
        <w:tc>
          <w:tcPr>
            <w:tcW w:w="1477" w:type="dxa"/>
            <w:hideMark/>
          </w:tcPr>
          <w:p w14:paraId="4C66B10E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БП-2</w:t>
            </w:r>
          </w:p>
        </w:tc>
        <w:tc>
          <w:tcPr>
            <w:tcW w:w="6036" w:type="dxa"/>
            <w:hideMark/>
          </w:tcPr>
          <w:p w14:paraId="1AA34B8B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Система должна соответствовать требованиям законодательства по защите персональных данных (ФЗ-152)</w:t>
            </w:r>
          </w:p>
        </w:tc>
      </w:tr>
      <w:tr w:rsidR="001B03D6" w:rsidRPr="001B03D6" w14:paraId="5F70B1E9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5DA8D402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Бизнес-правила (НФТ)</w:t>
            </w:r>
          </w:p>
        </w:tc>
        <w:tc>
          <w:tcPr>
            <w:tcW w:w="1477" w:type="dxa"/>
            <w:hideMark/>
          </w:tcPr>
          <w:p w14:paraId="30DA32A9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БП-3</w:t>
            </w:r>
          </w:p>
        </w:tc>
        <w:tc>
          <w:tcPr>
            <w:tcW w:w="6036" w:type="dxa"/>
            <w:hideMark/>
          </w:tcPr>
          <w:p w14:paraId="3DD64062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Один студент может единовременно подать одно заявление</w:t>
            </w:r>
          </w:p>
        </w:tc>
      </w:tr>
      <w:tr w:rsidR="001B03D6" w:rsidRPr="001B03D6" w14:paraId="49CD1C8D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1662E56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Атрибуты качества (НФТ)</w:t>
            </w:r>
          </w:p>
        </w:tc>
        <w:tc>
          <w:tcPr>
            <w:tcW w:w="1477" w:type="dxa"/>
            <w:hideMark/>
          </w:tcPr>
          <w:p w14:paraId="480C41EE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АК-1</w:t>
            </w:r>
          </w:p>
        </w:tc>
        <w:tc>
          <w:tcPr>
            <w:tcW w:w="6036" w:type="dxa"/>
            <w:hideMark/>
          </w:tcPr>
          <w:p w14:paraId="194A1324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Время отклика не должно превышать 2 секунд</w:t>
            </w:r>
          </w:p>
        </w:tc>
      </w:tr>
      <w:tr w:rsidR="001B03D6" w:rsidRPr="001B03D6" w14:paraId="6968A76D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5CCD2A35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Атрибуты качества (НФТ)</w:t>
            </w:r>
          </w:p>
        </w:tc>
        <w:tc>
          <w:tcPr>
            <w:tcW w:w="1477" w:type="dxa"/>
            <w:hideMark/>
          </w:tcPr>
          <w:p w14:paraId="45D91D0D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АК-2</w:t>
            </w:r>
          </w:p>
        </w:tc>
        <w:tc>
          <w:tcPr>
            <w:tcW w:w="6036" w:type="dxa"/>
            <w:hideMark/>
          </w:tcPr>
          <w:p w14:paraId="353C67D8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Если соединение между пользователем и системой разрывается до того, как заявление отправлено, система должна позволять пользователю восстановить незавершенное заявление</w:t>
            </w:r>
          </w:p>
        </w:tc>
      </w:tr>
      <w:tr w:rsidR="001B03D6" w:rsidRPr="001B03D6" w14:paraId="67D668DD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6EEBF841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Атрибуты качества (НФТ)</w:t>
            </w:r>
          </w:p>
        </w:tc>
        <w:tc>
          <w:tcPr>
            <w:tcW w:w="1477" w:type="dxa"/>
            <w:hideMark/>
          </w:tcPr>
          <w:p w14:paraId="6D9FD8E3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АК-3</w:t>
            </w:r>
          </w:p>
        </w:tc>
        <w:tc>
          <w:tcPr>
            <w:tcW w:w="6036" w:type="dxa"/>
            <w:hideMark/>
          </w:tcPr>
          <w:p w14:paraId="28505F4C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Только пользователи, имеющие роль сотрудника социального отдела, должны </w:t>
            </w:r>
          </w:p>
          <w:p w14:paraId="2E64B091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иметь возможность просматривать документы студентов</w:t>
            </w:r>
          </w:p>
        </w:tc>
      </w:tr>
      <w:tr w:rsidR="001B03D6" w:rsidRPr="001B03D6" w14:paraId="5A712B4E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2781DD59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Системные требования (ФТ)</w:t>
            </w:r>
          </w:p>
        </w:tc>
        <w:tc>
          <w:tcPr>
            <w:tcW w:w="1477" w:type="dxa"/>
            <w:hideMark/>
          </w:tcPr>
          <w:p w14:paraId="3C156ADC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СТ-1</w:t>
            </w:r>
          </w:p>
        </w:tc>
        <w:tc>
          <w:tcPr>
            <w:tcW w:w="6036" w:type="dxa"/>
            <w:hideMark/>
          </w:tcPr>
          <w:p w14:paraId="1CB1575C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Интеграция с ИС ЛК “ЛЭТИ”</w:t>
            </w:r>
          </w:p>
        </w:tc>
      </w:tr>
      <w:tr w:rsidR="001B03D6" w:rsidRPr="001B03D6" w14:paraId="2BC0400B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429722BB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Системные требования (ФТ)</w:t>
            </w:r>
          </w:p>
        </w:tc>
        <w:tc>
          <w:tcPr>
            <w:tcW w:w="1477" w:type="dxa"/>
            <w:hideMark/>
          </w:tcPr>
          <w:p w14:paraId="3B1C4024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СТ-2</w:t>
            </w:r>
          </w:p>
        </w:tc>
        <w:tc>
          <w:tcPr>
            <w:tcW w:w="6036" w:type="dxa"/>
            <w:hideMark/>
          </w:tcPr>
          <w:p w14:paraId="45D5879C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Система должна поддерживать загрузку документов в форматах: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pdf</w:t>
            </w:r>
            <w:proofErr w:type="spellEnd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jpg</w:t>
            </w:r>
            <w:proofErr w:type="spellEnd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png</w:t>
            </w:r>
            <w:proofErr w:type="spellEnd"/>
          </w:p>
        </w:tc>
      </w:tr>
      <w:tr w:rsidR="001B03D6" w:rsidRPr="001B03D6" w14:paraId="6E496F1C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965ADB5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Системные требования (ФТ)</w:t>
            </w:r>
          </w:p>
        </w:tc>
        <w:tc>
          <w:tcPr>
            <w:tcW w:w="1477" w:type="dxa"/>
            <w:hideMark/>
          </w:tcPr>
          <w:p w14:paraId="1CC5A5B7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СТ-3</w:t>
            </w:r>
          </w:p>
        </w:tc>
        <w:tc>
          <w:tcPr>
            <w:tcW w:w="6036" w:type="dxa"/>
            <w:hideMark/>
          </w:tcPr>
          <w:p w14:paraId="6573105B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Хранилище на серверной части</w:t>
            </w:r>
          </w:p>
          <w:p w14:paraId="0A4759B7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объёмом не менее 100 Гб</w:t>
            </w:r>
          </w:p>
        </w:tc>
      </w:tr>
      <w:tr w:rsidR="001B03D6" w:rsidRPr="001B03D6" w14:paraId="4479BEF0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123876C4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Функциональные требования</w:t>
            </w:r>
          </w:p>
        </w:tc>
        <w:tc>
          <w:tcPr>
            <w:tcW w:w="1477" w:type="dxa"/>
            <w:hideMark/>
          </w:tcPr>
          <w:p w14:paraId="1B30FEC5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ФТ-1</w:t>
            </w:r>
          </w:p>
        </w:tc>
        <w:tc>
          <w:tcPr>
            <w:tcW w:w="6036" w:type="dxa"/>
            <w:hideMark/>
          </w:tcPr>
          <w:p w14:paraId="41AA7C92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Система должна отправлять уведомления на почту пользователям при каждом изменении статуса заявления</w:t>
            </w:r>
          </w:p>
        </w:tc>
      </w:tr>
      <w:tr w:rsidR="001B03D6" w:rsidRPr="001B03D6" w14:paraId="2CCB0647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D9EC51F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Функциональные требования</w:t>
            </w:r>
          </w:p>
        </w:tc>
        <w:tc>
          <w:tcPr>
            <w:tcW w:w="1477" w:type="dxa"/>
            <w:hideMark/>
          </w:tcPr>
          <w:p w14:paraId="1EFCF820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ФТ-2</w:t>
            </w:r>
          </w:p>
        </w:tc>
        <w:tc>
          <w:tcPr>
            <w:tcW w:w="6036" w:type="dxa"/>
            <w:hideMark/>
          </w:tcPr>
          <w:p w14:paraId="69C7B080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Пользователи должны иметь возможность выбирать основания для подачи заявления с применением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check-box</w:t>
            </w:r>
            <w:proofErr w:type="spellEnd"/>
          </w:p>
        </w:tc>
      </w:tr>
      <w:tr w:rsidR="001B03D6" w:rsidRPr="001B03D6" w14:paraId="0B308983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3BC9B3A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lastRenderedPageBreak/>
              <w:t>Функциональные требования</w:t>
            </w:r>
          </w:p>
        </w:tc>
        <w:tc>
          <w:tcPr>
            <w:tcW w:w="1477" w:type="dxa"/>
            <w:hideMark/>
          </w:tcPr>
          <w:p w14:paraId="759BB3D8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ФТ-3</w:t>
            </w:r>
          </w:p>
        </w:tc>
        <w:tc>
          <w:tcPr>
            <w:tcW w:w="6036" w:type="dxa"/>
            <w:hideMark/>
          </w:tcPr>
          <w:p w14:paraId="714F5303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Система должна создавать перечень прикрепляемых документов на основе выбранных оснований</w:t>
            </w:r>
          </w:p>
        </w:tc>
      </w:tr>
      <w:tr w:rsidR="001B03D6" w:rsidRPr="001B03D6" w14:paraId="7E865079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60181DF6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Функциональные требования</w:t>
            </w:r>
          </w:p>
        </w:tc>
        <w:tc>
          <w:tcPr>
            <w:tcW w:w="1477" w:type="dxa"/>
            <w:hideMark/>
          </w:tcPr>
          <w:p w14:paraId="18424920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ФТ-4</w:t>
            </w:r>
          </w:p>
        </w:tc>
        <w:tc>
          <w:tcPr>
            <w:tcW w:w="6036" w:type="dxa"/>
            <w:hideMark/>
          </w:tcPr>
          <w:p w14:paraId="41FC1389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Система должна отображать поле для ввода комментария при выборе статуса "Отклонено"</w:t>
            </w:r>
          </w:p>
        </w:tc>
      </w:tr>
      <w:tr w:rsidR="001B03D6" w:rsidRPr="001B03D6" w14:paraId="4BB7F71A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1CA2CC5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Внешний интерфейс (НФТ)</w:t>
            </w:r>
          </w:p>
        </w:tc>
        <w:tc>
          <w:tcPr>
            <w:tcW w:w="1477" w:type="dxa"/>
            <w:hideMark/>
          </w:tcPr>
          <w:p w14:paraId="442429F4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ВИ-1</w:t>
            </w:r>
          </w:p>
        </w:tc>
        <w:tc>
          <w:tcPr>
            <w:tcW w:w="6036" w:type="dxa"/>
            <w:hideMark/>
          </w:tcPr>
          <w:p w14:paraId="1AEB30B3" w14:textId="2F03B043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Возможность переключения на разные языки</w:t>
            </w:r>
          </w:p>
        </w:tc>
      </w:tr>
      <w:tr w:rsidR="001B03D6" w:rsidRPr="001B03D6" w14:paraId="535C0FE9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6B8F8380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Внешний интерфейс (НФТ)</w:t>
            </w:r>
          </w:p>
        </w:tc>
        <w:tc>
          <w:tcPr>
            <w:tcW w:w="1477" w:type="dxa"/>
            <w:hideMark/>
          </w:tcPr>
          <w:p w14:paraId="7BB4A448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ВИ-2</w:t>
            </w:r>
          </w:p>
        </w:tc>
        <w:tc>
          <w:tcPr>
            <w:tcW w:w="6036" w:type="dxa"/>
            <w:hideMark/>
          </w:tcPr>
          <w:p w14:paraId="5C0F55D1" w14:textId="77777777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Поддержка адаптивной верстки</w:t>
            </w:r>
          </w:p>
        </w:tc>
      </w:tr>
      <w:tr w:rsidR="001B03D6" w:rsidRPr="001B03D6" w14:paraId="2880EC37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0DDB4772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Внешний интерфейс (НФТ)</w:t>
            </w:r>
          </w:p>
        </w:tc>
        <w:tc>
          <w:tcPr>
            <w:tcW w:w="1477" w:type="dxa"/>
            <w:hideMark/>
          </w:tcPr>
          <w:p w14:paraId="3050A62C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ВИ-3</w:t>
            </w:r>
          </w:p>
        </w:tc>
        <w:tc>
          <w:tcPr>
            <w:tcW w:w="6036" w:type="dxa"/>
            <w:hideMark/>
          </w:tcPr>
          <w:p w14:paraId="2103C3F2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Обмен данными между клиентской и серверной частями приложения при осуществлении запросов должен быть реализован в формате JSON</w:t>
            </w:r>
          </w:p>
        </w:tc>
      </w:tr>
      <w:tr w:rsidR="001B03D6" w:rsidRPr="001B03D6" w14:paraId="0F9B7DB1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74F2B086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Ограничения (НФТ)</w:t>
            </w:r>
          </w:p>
        </w:tc>
        <w:tc>
          <w:tcPr>
            <w:tcW w:w="1477" w:type="dxa"/>
            <w:hideMark/>
          </w:tcPr>
          <w:p w14:paraId="1D6B0DE0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О-1</w:t>
            </w:r>
          </w:p>
        </w:tc>
        <w:tc>
          <w:tcPr>
            <w:tcW w:w="6036" w:type="dxa"/>
            <w:hideMark/>
          </w:tcPr>
          <w:p w14:paraId="1D66E63D" w14:textId="0327282F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Операционная система Ubuntu Server 22.04 LTS для</w:t>
            </w: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</w:t>
            </w: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серверной части</w:t>
            </w:r>
          </w:p>
        </w:tc>
      </w:tr>
      <w:tr w:rsidR="001B03D6" w:rsidRPr="001B03D6" w14:paraId="01A4EB39" w14:textId="77777777" w:rsidTr="001B03D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5B31A65F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Ограничения (НФТ)</w:t>
            </w:r>
          </w:p>
        </w:tc>
        <w:tc>
          <w:tcPr>
            <w:tcW w:w="1477" w:type="dxa"/>
            <w:hideMark/>
          </w:tcPr>
          <w:p w14:paraId="1AC877C2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О-2</w:t>
            </w:r>
          </w:p>
        </w:tc>
        <w:tc>
          <w:tcPr>
            <w:tcW w:w="6036" w:type="dxa"/>
            <w:hideMark/>
          </w:tcPr>
          <w:p w14:paraId="17A720E0" w14:textId="77777777" w:rsidR="001B03D6" w:rsidRPr="001B03D6" w:rsidRDefault="001B03D6" w:rsidP="001B03D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Стек разработки: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go</w:t>
            </w:r>
            <w:proofErr w:type="spellEnd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nginx</w:t>
            </w:r>
            <w:proofErr w:type="spellEnd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MongoDB</w:t>
            </w:r>
            <w:proofErr w:type="spellEnd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 xml:space="preserve"> – серверная часть, </w:t>
            </w:r>
            <w:proofErr w:type="spellStart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React</w:t>
            </w:r>
            <w:proofErr w:type="spellEnd"/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, JS – клиентская часть</w:t>
            </w:r>
          </w:p>
        </w:tc>
      </w:tr>
      <w:tr w:rsidR="001B03D6" w:rsidRPr="001B03D6" w14:paraId="0A70EFE6" w14:textId="77777777" w:rsidTr="001B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0" w:type="dxa"/>
            <w:hideMark/>
          </w:tcPr>
          <w:p w14:paraId="2EE0A5E0" w14:textId="77777777" w:rsidR="001B03D6" w:rsidRPr="001B03D6" w:rsidRDefault="001B03D6" w:rsidP="001B03D6">
            <w:pPr>
              <w:widowControl/>
              <w:spacing w:line="240" w:lineRule="auto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Ограничения (НФТ)</w:t>
            </w:r>
          </w:p>
        </w:tc>
        <w:tc>
          <w:tcPr>
            <w:tcW w:w="1477" w:type="dxa"/>
            <w:hideMark/>
          </w:tcPr>
          <w:p w14:paraId="7B4856BE" w14:textId="77777777" w:rsidR="001B03D6" w:rsidRPr="001B03D6" w:rsidRDefault="001B03D6" w:rsidP="001B03D6">
            <w:pPr>
              <w:widowControl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О-3</w:t>
            </w:r>
          </w:p>
        </w:tc>
        <w:tc>
          <w:tcPr>
            <w:tcW w:w="6036" w:type="dxa"/>
            <w:hideMark/>
          </w:tcPr>
          <w:p w14:paraId="7D67994C" w14:textId="7BD933C5" w:rsidR="001B03D6" w:rsidRPr="001B03D6" w:rsidRDefault="001B03D6" w:rsidP="001B03D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ru-RU"/>
              </w:rPr>
            </w:pPr>
            <w:r w:rsidRPr="001B03D6">
              <w:rPr>
                <w:rFonts w:ascii="Arial" w:hAnsi="Arial" w:cs="Arial"/>
                <w:color w:val="000000"/>
                <w:sz w:val="24"/>
                <w:szCs w:val="24"/>
                <w:lang w:val="ru-RU"/>
              </w:rPr>
              <w:t>Стабильное подключение к Интернету</w:t>
            </w:r>
          </w:p>
        </w:tc>
      </w:tr>
    </w:tbl>
    <w:p w14:paraId="2FBF13EF" w14:textId="77777777" w:rsidR="00F357B2" w:rsidRPr="00F357B2" w:rsidRDefault="00F357B2" w:rsidP="001B03D6">
      <w:pPr>
        <w:pStyle w:val="af3"/>
        <w:ind w:left="0"/>
      </w:pPr>
    </w:p>
    <w:sectPr w:rsidR="00F357B2" w:rsidRPr="00F357B2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4C6F" w14:textId="77777777" w:rsidR="00064675" w:rsidRDefault="00064675">
      <w:r>
        <w:separator/>
      </w:r>
    </w:p>
  </w:endnote>
  <w:endnote w:type="continuationSeparator" w:id="0">
    <w:p w14:paraId="542128D8" w14:textId="77777777" w:rsidR="00064675" w:rsidRDefault="00064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3BB1" w14:paraId="76DFF68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600DA9" w14:textId="77777777" w:rsidR="00E13BB1" w:rsidRDefault="00E13BB1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F8C4F8" w14:textId="77777777" w:rsidR="00E13BB1" w:rsidRDefault="00603846" w:rsidP="0096789E">
          <w:pPr>
            <w:jc w:val="center"/>
            <w:rPr>
              <w:lang w:val="ru-RU"/>
            </w:rPr>
          </w:pPr>
          <w:r>
            <w:rPr>
              <w:lang w:val="ru-RU"/>
            </w:rPr>
            <w:t>ЛЭТИ</w:t>
          </w:r>
          <w:r w:rsidR="00E13BB1">
            <w:rPr>
              <w:lang w:val="ru-RU"/>
            </w:rPr>
            <w:t>,</w:t>
          </w:r>
          <w:r w:rsidR="00E13BB1">
            <w:t xml:space="preserve"> </w:t>
          </w:r>
          <w:r w:rsidR="00E13BB1">
            <w:rPr>
              <w:lang w:val="ru-RU"/>
            </w:rPr>
            <w:t>20</w:t>
          </w:r>
          <w:r w:rsidR="00B13CFC">
            <w:rPr>
              <w:lang w:val="ru-RU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A916E4" w14:textId="77777777" w:rsidR="00E13BB1" w:rsidRDefault="00E13BB1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BA6AB0"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090180BF" w14:textId="77777777" w:rsidR="00E13BB1" w:rsidRDefault="00E13B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2C066" w14:textId="77777777" w:rsidR="00064675" w:rsidRDefault="00064675">
      <w:r>
        <w:separator/>
      </w:r>
    </w:p>
  </w:footnote>
  <w:footnote w:type="continuationSeparator" w:id="0">
    <w:p w14:paraId="2011EC0E" w14:textId="77777777" w:rsidR="00064675" w:rsidRDefault="00064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3234" w14:textId="77777777" w:rsidR="00E13BB1" w:rsidRDefault="00E13BB1">
    <w:pPr>
      <w:rPr>
        <w:sz w:val="24"/>
      </w:rPr>
    </w:pPr>
  </w:p>
  <w:p w14:paraId="7759DA57" w14:textId="77777777" w:rsidR="00E13BB1" w:rsidRDefault="00E13BB1">
    <w:pPr>
      <w:pBdr>
        <w:top w:val="single" w:sz="6" w:space="1" w:color="auto"/>
      </w:pBdr>
      <w:rPr>
        <w:sz w:val="24"/>
      </w:rPr>
    </w:pPr>
  </w:p>
  <w:p w14:paraId="4D1A39B6" w14:textId="39313E12" w:rsidR="00E13BB1" w:rsidRDefault="00E13BB1">
    <w:pPr>
      <w:pBdr>
        <w:bottom w:val="single" w:sz="6" w:space="1" w:color="auto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 w:rsidR="001502F7">
      <w:rPr>
        <w:noProof/>
        <w:sz w:val="28"/>
        <w:szCs w:val="28"/>
      </w:rPr>
      <w:t>MMI_lab2_SRS_1303_1304_BezzubovChernyakovaYarusova.docx</w:t>
    </w:r>
    <w:r>
      <w:rPr>
        <w:sz w:val="28"/>
        <w:szCs w:val="28"/>
      </w:rPr>
      <w:fldChar w:fldCharType="end"/>
    </w:r>
  </w:p>
  <w:p w14:paraId="0224C992" w14:textId="77777777" w:rsidR="00E13BB1" w:rsidRDefault="00E13BB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3BB1" w14:paraId="572755ED" w14:textId="77777777">
      <w:tc>
        <w:tcPr>
          <w:tcW w:w="6379" w:type="dxa"/>
        </w:tcPr>
        <w:p w14:paraId="67F4C2DB" w14:textId="77777777" w:rsidR="00E13BB1" w:rsidRPr="00AA7135" w:rsidRDefault="002A4F89" w:rsidP="002A4F89">
          <w:pPr>
            <w:rPr>
              <w:lang w:val="ru-RU"/>
            </w:rPr>
          </w:pPr>
          <w:r w:rsidRPr="002A4F89">
            <w:rPr>
              <w:lang w:val="ru-RU"/>
            </w:rPr>
            <w:t>Система подачи заявлений на материальную помощь</w:t>
          </w:r>
        </w:p>
      </w:tc>
      <w:tc>
        <w:tcPr>
          <w:tcW w:w="3179" w:type="dxa"/>
        </w:tcPr>
        <w:p w14:paraId="33E44492" w14:textId="77777777" w:rsidR="00E13BB1" w:rsidRDefault="00E13BB1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 xml:space="preserve">  </w:t>
          </w:r>
          <w:proofErr w:type="gramStart"/>
          <w:r>
            <w:rPr>
              <w:lang w:val="ru-RU"/>
            </w:rPr>
            <w:t xml:space="preserve">Версия:   </w:t>
          </w:r>
          <w:proofErr w:type="gramEnd"/>
          <w:r>
            <w:rPr>
              <w:lang w:val="ru-RU"/>
            </w:rPr>
            <w:t xml:space="preserve">        &lt;1.0&gt;</w:t>
          </w:r>
        </w:p>
      </w:tc>
    </w:tr>
    <w:tr w:rsidR="00E13BB1" w14:paraId="7DC0DA78" w14:textId="77777777">
      <w:tc>
        <w:tcPr>
          <w:tcW w:w="6379" w:type="dxa"/>
        </w:tcPr>
        <w:p w14:paraId="1B184A7A" w14:textId="743FDCB0" w:rsidR="00E13BB1" w:rsidRPr="0092439E" w:rsidRDefault="0092439E">
          <w:pPr>
            <w:rPr>
              <w:lang w:val="ru-RU"/>
            </w:rPr>
          </w:pPr>
          <w:r>
            <w:rPr>
              <w:lang w:val="ru-RU"/>
            </w:rPr>
            <w:t>Спецификация требований</w:t>
          </w:r>
        </w:p>
      </w:tc>
      <w:tc>
        <w:tcPr>
          <w:tcW w:w="3179" w:type="dxa"/>
        </w:tcPr>
        <w:p w14:paraId="0DEDFAF2" w14:textId="58CD5395" w:rsidR="00E13BB1" w:rsidRDefault="00AA7135" w:rsidP="00603846">
          <w:pPr>
            <w:rPr>
              <w:lang w:val="ru-RU"/>
            </w:rPr>
          </w:pPr>
          <w:r>
            <w:rPr>
              <w:lang w:val="ru-RU"/>
            </w:rPr>
            <w:t xml:space="preserve">  </w:t>
          </w:r>
          <w:proofErr w:type="gramStart"/>
          <w:r>
            <w:rPr>
              <w:lang w:val="ru-RU"/>
            </w:rPr>
            <w:t xml:space="preserve">Дата:  </w:t>
          </w:r>
          <w:r w:rsidR="00792F15">
            <w:rPr>
              <w:lang w:val="ru-RU"/>
            </w:rPr>
            <w:t>11</w:t>
          </w:r>
          <w:proofErr w:type="gramEnd"/>
          <w:r>
            <w:rPr>
              <w:lang w:val="ru-RU"/>
            </w:rPr>
            <w:t>/</w:t>
          </w:r>
          <w:proofErr w:type="spellStart"/>
          <w:r w:rsidR="0092439E">
            <w:rPr>
              <w:lang w:val="ru-RU"/>
            </w:rPr>
            <w:t>окт</w:t>
          </w:r>
          <w:proofErr w:type="spellEnd"/>
          <w:r w:rsidR="00E13BB1">
            <w:rPr>
              <w:lang w:val="ru-RU"/>
            </w:rPr>
            <w:t>/</w:t>
          </w:r>
          <w:r w:rsidR="0096789E">
            <w:rPr>
              <w:lang w:val="ru-RU"/>
            </w:rPr>
            <w:t>20</w:t>
          </w:r>
          <w:r w:rsidR="008E1337">
            <w:rPr>
              <w:lang w:val="ru-RU"/>
            </w:rPr>
            <w:t>24</w:t>
          </w:r>
        </w:p>
      </w:tc>
    </w:tr>
    <w:tr w:rsidR="00E13BB1" w14:paraId="5333CF9C" w14:textId="77777777">
      <w:tc>
        <w:tcPr>
          <w:tcW w:w="9558" w:type="dxa"/>
          <w:gridSpan w:val="2"/>
        </w:tcPr>
        <w:p w14:paraId="6A8A3583" w14:textId="77777777" w:rsidR="00E13BB1" w:rsidRDefault="00E13BB1">
          <w:pPr>
            <w:rPr>
              <w:lang w:val="ru-RU"/>
            </w:rPr>
          </w:pPr>
        </w:p>
      </w:tc>
    </w:tr>
  </w:tbl>
  <w:p w14:paraId="05B07887" w14:textId="77777777" w:rsidR="00E13BB1" w:rsidRDefault="00E13BB1">
    <w:pPr>
      <w:pStyle w:val="a7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94DDA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0"/>
        <w:szCs w:val="2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9C3859"/>
    <w:multiLevelType w:val="hybridMultilevel"/>
    <w:tmpl w:val="C8BA0C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4A5A28"/>
    <w:multiLevelType w:val="multilevel"/>
    <w:tmpl w:val="0A42D6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5190D"/>
    <w:multiLevelType w:val="multilevel"/>
    <w:tmpl w:val="9F94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22401BA5"/>
    <w:multiLevelType w:val="hybridMultilevel"/>
    <w:tmpl w:val="5DA88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 w15:restartNumberingAfterBreak="0">
    <w:nsid w:val="3B310D43"/>
    <w:multiLevelType w:val="multilevel"/>
    <w:tmpl w:val="EADA53B8"/>
    <w:lvl w:ilvl="0">
      <w:start w:val="6"/>
      <w:numFmt w:val="decimal"/>
      <w:lvlText w:val="%1."/>
      <w:lvlJc w:val="left"/>
      <w:pPr>
        <w:tabs>
          <w:tab w:val="num" w:pos="408"/>
        </w:tabs>
        <w:ind w:left="408" w:hanging="408"/>
      </w:pPr>
      <w:rPr>
        <w:rFonts w:ascii="Arial" w:hAnsi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Arial" w:hAnsi="Arial" w:hint="default"/>
        <w:b/>
      </w:rPr>
    </w:lvl>
  </w:abstractNum>
  <w:abstractNum w:abstractNumId="9" w15:restartNumberingAfterBreak="0">
    <w:nsid w:val="4A502F5B"/>
    <w:multiLevelType w:val="multilevel"/>
    <w:tmpl w:val="0830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 w15:restartNumberingAfterBreak="0">
    <w:nsid w:val="51FF67E0"/>
    <w:multiLevelType w:val="hybridMultilevel"/>
    <w:tmpl w:val="6F987FA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967030"/>
    <w:multiLevelType w:val="hybridMultilevel"/>
    <w:tmpl w:val="6966F6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4" w15:restartNumberingAfterBreak="0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14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7"/>
  </w:num>
  <w:num w:numId="33">
    <w:abstractNumId w:val="7"/>
  </w:num>
  <w:num w:numId="34">
    <w:abstractNumId w:val="0"/>
  </w:num>
  <w:num w:numId="35">
    <w:abstractNumId w:val="4"/>
  </w:num>
  <w:num w:numId="36">
    <w:abstractNumId w:val="6"/>
  </w:num>
  <w:num w:numId="37">
    <w:abstractNumId w:val="2"/>
  </w:num>
  <w:num w:numId="38">
    <w:abstractNumId w:val="12"/>
  </w:num>
  <w:num w:numId="39">
    <w:abstractNumId w:val="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E"/>
    <w:rsid w:val="00014CBC"/>
    <w:rsid w:val="0005295B"/>
    <w:rsid w:val="00064675"/>
    <w:rsid w:val="000A10A8"/>
    <w:rsid w:val="000A2784"/>
    <w:rsid w:val="000E1ECB"/>
    <w:rsid w:val="00147C1B"/>
    <w:rsid w:val="001502F7"/>
    <w:rsid w:val="00163935"/>
    <w:rsid w:val="001747D6"/>
    <w:rsid w:val="00184DD3"/>
    <w:rsid w:val="001B03D6"/>
    <w:rsid w:val="0020256E"/>
    <w:rsid w:val="00280225"/>
    <w:rsid w:val="002A4F89"/>
    <w:rsid w:val="002E4465"/>
    <w:rsid w:val="00343969"/>
    <w:rsid w:val="003976C7"/>
    <w:rsid w:val="003A64BA"/>
    <w:rsid w:val="003D6F2E"/>
    <w:rsid w:val="00407C63"/>
    <w:rsid w:val="0045275A"/>
    <w:rsid w:val="00484E63"/>
    <w:rsid w:val="004A4EB0"/>
    <w:rsid w:val="004A7CD4"/>
    <w:rsid w:val="005433D7"/>
    <w:rsid w:val="005915D9"/>
    <w:rsid w:val="0059747F"/>
    <w:rsid w:val="005A5DAE"/>
    <w:rsid w:val="005C1713"/>
    <w:rsid w:val="005C27A2"/>
    <w:rsid w:val="00603846"/>
    <w:rsid w:val="00622524"/>
    <w:rsid w:val="006276B2"/>
    <w:rsid w:val="00630205"/>
    <w:rsid w:val="00696102"/>
    <w:rsid w:val="006B0F81"/>
    <w:rsid w:val="00754B06"/>
    <w:rsid w:val="00760812"/>
    <w:rsid w:val="00792F15"/>
    <w:rsid w:val="007C4502"/>
    <w:rsid w:val="007E1792"/>
    <w:rsid w:val="007F44E6"/>
    <w:rsid w:val="008333CC"/>
    <w:rsid w:val="00846138"/>
    <w:rsid w:val="008E1337"/>
    <w:rsid w:val="00901B1E"/>
    <w:rsid w:val="0092439E"/>
    <w:rsid w:val="00952BE6"/>
    <w:rsid w:val="0096789E"/>
    <w:rsid w:val="009824CB"/>
    <w:rsid w:val="00A10B03"/>
    <w:rsid w:val="00A77D70"/>
    <w:rsid w:val="00AA7135"/>
    <w:rsid w:val="00AB0C93"/>
    <w:rsid w:val="00B109C5"/>
    <w:rsid w:val="00B13CFC"/>
    <w:rsid w:val="00B66601"/>
    <w:rsid w:val="00BA6AB0"/>
    <w:rsid w:val="00BE1CA9"/>
    <w:rsid w:val="00C16ED4"/>
    <w:rsid w:val="00C174E0"/>
    <w:rsid w:val="00C611E5"/>
    <w:rsid w:val="00C6667B"/>
    <w:rsid w:val="00C972D9"/>
    <w:rsid w:val="00CB5B15"/>
    <w:rsid w:val="00CE5A5A"/>
    <w:rsid w:val="00DA26CC"/>
    <w:rsid w:val="00DB247A"/>
    <w:rsid w:val="00DC59A3"/>
    <w:rsid w:val="00DE111D"/>
    <w:rsid w:val="00DF2B9B"/>
    <w:rsid w:val="00E12C8E"/>
    <w:rsid w:val="00E1378E"/>
    <w:rsid w:val="00E13BB1"/>
    <w:rsid w:val="00E177F6"/>
    <w:rsid w:val="00E35B1F"/>
    <w:rsid w:val="00E95BA0"/>
    <w:rsid w:val="00EE62DC"/>
    <w:rsid w:val="00F357B2"/>
    <w:rsid w:val="00F5234B"/>
    <w:rsid w:val="00F53E5A"/>
    <w:rsid w:val="00F67EF9"/>
    <w:rsid w:val="00FA2644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7AA78"/>
  <w15:chartTrackingRefBased/>
  <w15:docId w15:val="{A1B66449-8616-4448-A7BE-C86E65D0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customStyle="1" w:styleId="a4">
    <w:name w:val="Название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semiHidden/>
    <w:pPr>
      <w:numPr>
        <w:numId w:val="7"/>
      </w:numPr>
    </w:p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paragraph" w:customStyle="1" w:styleId="para">
    <w:name w:val="para"/>
    <w:basedOn w:val="a0"/>
    <w:rsid w:val="0005295B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apple-converted-space">
    <w:name w:val="apple-converted-space"/>
    <w:rsid w:val="0005295B"/>
  </w:style>
  <w:style w:type="paragraph" w:styleId="af0">
    <w:name w:val="No Spacing"/>
    <w:uiPriority w:val="1"/>
    <w:qFormat/>
    <w:rsid w:val="00E177F6"/>
    <w:pPr>
      <w:widowControl w:val="0"/>
    </w:pPr>
    <w:rPr>
      <w:lang w:val="en-US"/>
    </w:rPr>
  </w:style>
  <w:style w:type="paragraph" w:customStyle="1" w:styleId="af1">
    <w:name w:val="основа"/>
    <w:basedOn w:val="aa"/>
    <w:link w:val="af2"/>
    <w:qFormat/>
    <w:rsid w:val="00A77D70"/>
    <w:pPr>
      <w:ind w:left="1069"/>
      <w:jc w:val="both"/>
    </w:pPr>
    <w:rPr>
      <w:lang w:val="ru-RU"/>
    </w:rPr>
  </w:style>
  <w:style w:type="character" w:customStyle="1" w:styleId="ab">
    <w:name w:val="Основной текст Знак"/>
    <w:link w:val="aa"/>
    <w:semiHidden/>
    <w:rsid w:val="00A77D70"/>
    <w:rPr>
      <w:lang w:val="en-US"/>
    </w:rPr>
  </w:style>
  <w:style w:type="character" w:customStyle="1" w:styleId="af2">
    <w:name w:val="основа Знак"/>
    <w:basedOn w:val="ab"/>
    <w:link w:val="af1"/>
    <w:rsid w:val="00A77D70"/>
    <w:rPr>
      <w:lang w:val="en-US"/>
    </w:rPr>
  </w:style>
  <w:style w:type="paragraph" w:customStyle="1" w:styleId="af3">
    <w:name w:val="Основа"/>
    <w:basedOn w:val="aa"/>
    <w:link w:val="af4"/>
    <w:qFormat/>
    <w:rsid w:val="0092439E"/>
    <w:pPr>
      <w:jc w:val="both"/>
    </w:pPr>
    <w:rPr>
      <w:snapToGrid w:val="0"/>
      <w:lang w:val="ru-RU"/>
    </w:rPr>
  </w:style>
  <w:style w:type="character" w:customStyle="1" w:styleId="af4">
    <w:name w:val="Основа Знак"/>
    <w:basedOn w:val="ab"/>
    <w:link w:val="af3"/>
    <w:rsid w:val="0092439E"/>
    <w:rPr>
      <w:snapToGrid w:val="0"/>
      <w:lang w:val="en-US"/>
    </w:rPr>
  </w:style>
  <w:style w:type="paragraph" w:styleId="af5">
    <w:name w:val="Normal (Web)"/>
    <w:basedOn w:val="a0"/>
    <w:uiPriority w:val="99"/>
    <w:unhideWhenUsed/>
    <w:rsid w:val="00DE111D"/>
    <w:pPr>
      <w:widowControl/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table" w:styleId="-55">
    <w:name w:val="Grid Table 5 Dark Accent 5"/>
    <w:basedOn w:val="a2"/>
    <w:uiPriority w:val="50"/>
    <w:rsid w:val="001B03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86581-2FBF-4BA3-BFC7-BA7056218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21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ayacik</dc:creator>
  <cp:keywords/>
  <dc:description/>
  <cp:lastModifiedBy>Lera Chernyakova</cp:lastModifiedBy>
  <cp:revision>8</cp:revision>
  <cp:lastPrinted>2024-10-13T20:32:00Z</cp:lastPrinted>
  <dcterms:created xsi:type="dcterms:W3CDTF">2024-09-28T20:28:00Z</dcterms:created>
  <dcterms:modified xsi:type="dcterms:W3CDTF">2024-10-13T20:33:00Z</dcterms:modified>
</cp:coreProperties>
</file>