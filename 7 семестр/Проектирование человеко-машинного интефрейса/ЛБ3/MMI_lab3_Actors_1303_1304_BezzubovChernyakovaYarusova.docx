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E16F" w14:textId="77777777" w:rsidR="00CE5A5A" w:rsidRDefault="00CE5A5A" w:rsidP="00AA7135">
      <w:pPr>
        <w:pStyle w:val="a4"/>
        <w:jc w:val="right"/>
        <w:rPr>
          <w:lang w:val="ru-RU"/>
        </w:rPr>
      </w:pPr>
      <w:r>
        <w:rPr>
          <w:lang w:val="ru-RU"/>
        </w:rPr>
        <w:t>Система п</w:t>
      </w:r>
      <w:r w:rsidR="008E1337">
        <w:rPr>
          <w:lang w:val="ru-RU"/>
        </w:rPr>
        <w:t>одач</w:t>
      </w:r>
      <w:r>
        <w:rPr>
          <w:lang w:val="ru-RU"/>
        </w:rPr>
        <w:t>и</w:t>
      </w:r>
      <w:r w:rsidR="008E1337">
        <w:rPr>
          <w:lang w:val="ru-RU"/>
        </w:rPr>
        <w:t xml:space="preserve"> заявлени</w:t>
      </w:r>
      <w:r w:rsidR="00E95BA0">
        <w:rPr>
          <w:lang w:val="ru-RU"/>
        </w:rPr>
        <w:t>й</w:t>
      </w:r>
      <w:r w:rsidR="008E1337">
        <w:rPr>
          <w:lang w:val="ru-RU"/>
        </w:rPr>
        <w:t xml:space="preserve"> </w:t>
      </w:r>
    </w:p>
    <w:p w14:paraId="0F902AA1" w14:textId="77777777" w:rsidR="00E13BB1" w:rsidRDefault="008E1337" w:rsidP="00AA7135">
      <w:pPr>
        <w:pStyle w:val="a4"/>
        <w:jc w:val="right"/>
        <w:rPr>
          <w:lang w:val="ru-RU"/>
        </w:rPr>
      </w:pPr>
      <w:r>
        <w:rPr>
          <w:lang w:val="ru-RU"/>
        </w:rPr>
        <w:t>на материальную помощь</w:t>
      </w:r>
    </w:p>
    <w:p w14:paraId="28C02B05" w14:textId="2A3A532C" w:rsidR="00E13BB1" w:rsidRPr="00424281" w:rsidRDefault="00424281">
      <w:pPr>
        <w:pStyle w:val="a4"/>
        <w:jc w:val="right"/>
        <w:rPr>
          <w:lang w:val="ru-RU"/>
        </w:rPr>
      </w:pPr>
      <w:r>
        <w:rPr>
          <w:lang w:val="ru-RU"/>
        </w:rPr>
        <w:t>Действующие лица</w:t>
      </w:r>
    </w:p>
    <w:p w14:paraId="6F3F320F" w14:textId="77777777" w:rsidR="00E13BB1" w:rsidRDefault="00E13BB1">
      <w:pPr>
        <w:pStyle w:val="a4"/>
        <w:jc w:val="right"/>
        <w:rPr>
          <w:lang w:val="ru-RU"/>
        </w:rPr>
      </w:pPr>
    </w:p>
    <w:p w14:paraId="66706215" w14:textId="77777777" w:rsidR="00E13BB1" w:rsidRDefault="00AA7135">
      <w:pPr>
        <w:pStyle w:val="a4"/>
        <w:jc w:val="right"/>
        <w:rPr>
          <w:sz w:val="28"/>
          <w:lang w:val="ru-RU"/>
        </w:rPr>
      </w:pPr>
      <w:r>
        <w:rPr>
          <w:sz w:val="28"/>
          <w:lang w:val="ru-RU"/>
        </w:rPr>
        <w:t>Версия &lt;1</w:t>
      </w:r>
      <w:r w:rsidR="00E13BB1">
        <w:rPr>
          <w:sz w:val="28"/>
          <w:lang w:val="ru-RU"/>
        </w:rPr>
        <w:t>.0&gt;</w:t>
      </w:r>
    </w:p>
    <w:p w14:paraId="006FAA8E" w14:textId="77777777" w:rsidR="00E13BB1" w:rsidRDefault="00E13BB1">
      <w:pPr>
        <w:pStyle w:val="a4"/>
        <w:rPr>
          <w:sz w:val="28"/>
          <w:lang w:val="ru-RU"/>
        </w:rPr>
      </w:pPr>
    </w:p>
    <w:p w14:paraId="56EEC4C7" w14:textId="77777777" w:rsidR="00E13BB1" w:rsidRDefault="00E13BB1">
      <w:pPr>
        <w:rPr>
          <w:lang w:val="ru-RU"/>
        </w:rPr>
      </w:pPr>
    </w:p>
    <w:p w14:paraId="20FFF32B" w14:textId="77777777" w:rsidR="00E13BB1" w:rsidRDefault="00E13BB1">
      <w:pPr>
        <w:pStyle w:val="InfoBlue"/>
        <w:rPr>
          <w:snapToGrid w:val="0"/>
          <w:lang w:val="ru-RU"/>
        </w:rPr>
      </w:pPr>
      <w:r>
        <w:rPr>
          <w:snapToGrid w:val="0"/>
          <w:sz w:val="24"/>
          <w:lang w:val="ru-RU"/>
        </w:rPr>
        <w:t xml:space="preserve"> </w:t>
      </w:r>
    </w:p>
    <w:p w14:paraId="162074A4" w14:textId="77777777" w:rsidR="00E13BB1" w:rsidRPr="00B13CFC" w:rsidRDefault="00E13BB1">
      <w:pPr>
        <w:sectPr w:rsidR="00E13BB1" w:rsidRPr="00B13CF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277E02" w14:textId="77777777" w:rsidR="00E13BB1" w:rsidRDefault="00E13BB1">
      <w:pPr>
        <w:pStyle w:val="a4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1763"/>
        <w:gridCol w:w="3744"/>
        <w:gridCol w:w="2304"/>
      </w:tblGrid>
      <w:tr w:rsidR="00E13BB1" w14:paraId="1458C880" w14:textId="77777777" w:rsidTr="00F357B2">
        <w:tc>
          <w:tcPr>
            <w:tcW w:w="1693" w:type="dxa"/>
          </w:tcPr>
          <w:p w14:paraId="641A0909" w14:textId="77777777" w:rsidR="00E13BB1" w:rsidRDefault="00E13BB1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763" w:type="dxa"/>
          </w:tcPr>
          <w:p w14:paraId="55D99747" w14:textId="77777777" w:rsidR="00E13BB1" w:rsidRDefault="00E13BB1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178D660C" w14:textId="77777777" w:rsidR="00E13BB1" w:rsidRDefault="00E13BB1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26909960" w14:textId="77777777" w:rsidR="00E13BB1" w:rsidRDefault="00E13BB1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E13BB1" w14:paraId="797B7EF7" w14:textId="77777777" w:rsidTr="00F357B2">
        <w:tc>
          <w:tcPr>
            <w:tcW w:w="1693" w:type="dxa"/>
          </w:tcPr>
          <w:p w14:paraId="2D109B10" w14:textId="3CDE3635" w:rsidR="00E13BB1" w:rsidRDefault="00E13BB1" w:rsidP="00603846">
            <w:pPr>
              <w:pStyle w:val="Tabletext"/>
            </w:pPr>
            <w:r>
              <w:t>&lt;</w:t>
            </w:r>
            <w:r w:rsidR="00424281">
              <w:rPr>
                <w:lang w:val="ru-RU"/>
              </w:rPr>
              <w:t>28</w:t>
            </w:r>
            <w:r>
              <w:t>/</w:t>
            </w:r>
            <w:proofErr w:type="spellStart"/>
            <w:r w:rsidR="0092439E">
              <w:rPr>
                <w:lang w:val="ru-RU"/>
              </w:rPr>
              <w:t>окт</w:t>
            </w:r>
            <w:proofErr w:type="spellEnd"/>
            <w:r>
              <w:t>/</w:t>
            </w:r>
            <w:r w:rsidR="0096789E">
              <w:rPr>
                <w:lang w:val="ru-RU"/>
              </w:rPr>
              <w:t>20</w:t>
            </w:r>
            <w:r w:rsidR="008E1337">
              <w:rPr>
                <w:lang w:val="ru-RU"/>
              </w:rPr>
              <w:t>24</w:t>
            </w:r>
            <w:r>
              <w:t>&gt;</w:t>
            </w:r>
          </w:p>
        </w:tc>
        <w:tc>
          <w:tcPr>
            <w:tcW w:w="1763" w:type="dxa"/>
          </w:tcPr>
          <w:p w14:paraId="71197001" w14:textId="07B22F85" w:rsidR="00E13BB1" w:rsidRDefault="00F357B2">
            <w:pPr>
              <w:pStyle w:val="Tabletext"/>
            </w:pPr>
            <w:r>
              <w:rPr>
                <w:lang w:val="ru-RU"/>
              </w:rPr>
              <w:t xml:space="preserve">Рабочая, </w:t>
            </w:r>
            <w:r>
              <w:t>v</w:t>
            </w:r>
            <w:r w:rsidR="00E13BB1">
              <w:t xml:space="preserve"> </w:t>
            </w:r>
            <w:r w:rsidR="00E13BB1"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14:paraId="77EAC33B" w14:textId="2C2497BA" w:rsidR="00E13BB1" w:rsidRDefault="00E13BB1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Отчёт о выполнении лабораторной работы № </w:t>
            </w:r>
            <w:r w:rsidR="00424281">
              <w:rPr>
                <w:lang w:val="ru-RU"/>
              </w:rPr>
              <w:t>3</w:t>
            </w:r>
          </w:p>
        </w:tc>
        <w:tc>
          <w:tcPr>
            <w:tcW w:w="2304" w:type="dxa"/>
          </w:tcPr>
          <w:p w14:paraId="0450ABCB" w14:textId="77777777" w:rsidR="00E13BB1" w:rsidRDefault="008E1337" w:rsidP="002A4F89">
            <w:pPr>
              <w:pStyle w:val="Tabletext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Д.В. Беззубов</w:t>
            </w:r>
          </w:p>
          <w:p w14:paraId="25DB39E1" w14:textId="77777777" w:rsidR="008E1337" w:rsidRDefault="008E1337" w:rsidP="002A4F89">
            <w:pPr>
              <w:pStyle w:val="Tabletext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В.А. Чернякова</w:t>
            </w:r>
          </w:p>
          <w:p w14:paraId="664829E1" w14:textId="77777777" w:rsidR="008E1337" w:rsidRDefault="008E1337" w:rsidP="002A4F89">
            <w:pPr>
              <w:pStyle w:val="Tabletext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Т.В. Ярусова</w:t>
            </w:r>
          </w:p>
        </w:tc>
      </w:tr>
      <w:tr w:rsidR="00E13BB1" w14:paraId="5FB111B0" w14:textId="77777777" w:rsidTr="00F357B2">
        <w:tc>
          <w:tcPr>
            <w:tcW w:w="1693" w:type="dxa"/>
          </w:tcPr>
          <w:p w14:paraId="11C2CEF5" w14:textId="77777777" w:rsidR="00E13BB1" w:rsidRDefault="00E13BB1" w:rsidP="0096789E">
            <w:pPr>
              <w:pStyle w:val="Tabletext"/>
            </w:pPr>
          </w:p>
        </w:tc>
        <w:tc>
          <w:tcPr>
            <w:tcW w:w="1763" w:type="dxa"/>
          </w:tcPr>
          <w:p w14:paraId="798A3EFA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479F02F1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3A40B6C9" w14:textId="77777777" w:rsidR="00E13BB1" w:rsidRDefault="00E13BB1" w:rsidP="0096789E">
            <w:pPr>
              <w:pStyle w:val="Tabletext"/>
              <w:rPr>
                <w:lang w:val="ru-RU"/>
              </w:rPr>
            </w:pPr>
          </w:p>
        </w:tc>
      </w:tr>
      <w:tr w:rsidR="00E13BB1" w14:paraId="630FA621" w14:textId="77777777" w:rsidTr="00F357B2">
        <w:tc>
          <w:tcPr>
            <w:tcW w:w="1693" w:type="dxa"/>
          </w:tcPr>
          <w:p w14:paraId="27007085" w14:textId="77777777" w:rsidR="00E13BB1" w:rsidRDefault="00E13BB1" w:rsidP="00AA7135">
            <w:pPr>
              <w:pStyle w:val="Tabletext"/>
            </w:pPr>
          </w:p>
        </w:tc>
        <w:tc>
          <w:tcPr>
            <w:tcW w:w="1763" w:type="dxa"/>
          </w:tcPr>
          <w:p w14:paraId="56E96127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5240EFE8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20406FD9" w14:textId="77777777" w:rsidR="00E13BB1" w:rsidRDefault="00E13BB1">
            <w:pPr>
              <w:pStyle w:val="Tabletext"/>
              <w:rPr>
                <w:lang w:val="ru-RU"/>
              </w:rPr>
            </w:pPr>
          </w:p>
        </w:tc>
      </w:tr>
      <w:tr w:rsidR="00E13BB1" w14:paraId="7AC181A5" w14:textId="77777777" w:rsidTr="00F357B2">
        <w:tc>
          <w:tcPr>
            <w:tcW w:w="1693" w:type="dxa"/>
          </w:tcPr>
          <w:p w14:paraId="6A653912" w14:textId="77777777" w:rsidR="00E13BB1" w:rsidRDefault="00E13BB1" w:rsidP="0096789E">
            <w:pPr>
              <w:pStyle w:val="Tabletext"/>
            </w:pPr>
          </w:p>
        </w:tc>
        <w:tc>
          <w:tcPr>
            <w:tcW w:w="1763" w:type="dxa"/>
          </w:tcPr>
          <w:p w14:paraId="484B55C2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0D25D4BD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7F5F014A" w14:textId="77777777" w:rsidR="00E13BB1" w:rsidRDefault="00E13BB1">
            <w:pPr>
              <w:pStyle w:val="Tabletext"/>
              <w:rPr>
                <w:lang w:val="ru-RU"/>
              </w:rPr>
            </w:pPr>
          </w:p>
        </w:tc>
      </w:tr>
    </w:tbl>
    <w:p w14:paraId="6C978A41" w14:textId="77777777" w:rsidR="00E13BB1" w:rsidRDefault="00E13BB1"/>
    <w:p w14:paraId="0C9FCE70" w14:textId="77777777" w:rsidR="00E13BB1" w:rsidRDefault="00E13BB1">
      <w:pPr>
        <w:pStyle w:val="a4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Содержание</w:t>
      </w:r>
    </w:p>
    <w:p w14:paraId="2594CDC4" w14:textId="7CB2B3F1" w:rsidR="00987FFC" w:rsidRDefault="00E13BB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AA7135">
        <w:fldChar w:fldCharType="begin"/>
      </w:r>
      <w:r w:rsidRPr="00AA7135">
        <w:rPr>
          <w:lang w:val="ru-RU"/>
        </w:rPr>
        <w:instrText xml:space="preserve"> </w:instrText>
      </w:r>
      <w:r w:rsidRPr="00AA7135">
        <w:instrText>TOC</w:instrText>
      </w:r>
      <w:r w:rsidRPr="00AA7135">
        <w:rPr>
          <w:lang w:val="ru-RU"/>
        </w:rPr>
        <w:instrText xml:space="preserve"> \</w:instrText>
      </w:r>
      <w:r w:rsidRPr="00AA7135">
        <w:instrText>o</w:instrText>
      </w:r>
      <w:r w:rsidRPr="00AA7135">
        <w:rPr>
          <w:lang w:val="ru-RU"/>
        </w:rPr>
        <w:instrText xml:space="preserve"> "1-3" </w:instrText>
      </w:r>
      <w:r w:rsidRPr="00AA7135">
        <w:fldChar w:fldCharType="separate"/>
      </w:r>
      <w:r w:rsidR="00987FFC">
        <w:rPr>
          <w:noProof/>
        </w:rPr>
        <w:t>1.</w:t>
      </w:r>
      <w:r w:rsidR="00987FFC"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="00987FFC" w:rsidRPr="000361BC">
        <w:rPr>
          <w:noProof/>
          <w:lang w:val="ru-RU"/>
        </w:rPr>
        <w:t>Введение</w:t>
      </w:r>
      <w:r w:rsidR="00987FFC">
        <w:rPr>
          <w:noProof/>
        </w:rPr>
        <w:tab/>
      </w:r>
      <w:r w:rsidR="00987FFC">
        <w:rPr>
          <w:noProof/>
        </w:rPr>
        <w:fldChar w:fldCharType="begin"/>
      </w:r>
      <w:r w:rsidR="00987FFC">
        <w:rPr>
          <w:noProof/>
        </w:rPr>
        <w:instrText xml:space="preserve"> PAGEREF _Toc180265601 \h </w:instrText>
      </w:r>
      <w:r w:rsidR="00987FFC">
        <w:rPr>
          <w:noProof/>
        </w:rPr>
      </w:r>
      <w:r w:rsidR="00987FFC">
        <w:rPr>
          <w:noProof/>
        </w:rPr>
        <w:fldChar w:fldCharType="separate"/>
      </w:r>
      <w:r w:rsidR="00987FFC">
        <w:rPr>
          <w:noProof/>
        </w:rPr>
        <w:t>4</w:t>
      </w:r>
      <w:r w:rsidR="00987FFC">
        <w:rPr>
          <w:noProof/>
        </w:rPr>
        <w:fldChar w:fldCharType="end"/>
      </w:r>
    </w:p>
    <w:p w14:paraId="58A6A694" w14:textId="207E47BA" w:rsidR="00987FFC" w:rsidRDefault="00987F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0361BC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0361BC">
        <w:rPr>
          <w:noProof/>
          <w:lang w:val="ru-RU"/>
        </w:rPr>
        <w:t>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_Toc180265602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515575" w14:textId="3A90F6F9" w:rsidR="00987FFC" w:rsidRDefault="00987F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0361BC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0361BC">
        <w:rPr>
          <w:noProof/>
          <w:lang w:val="ru-RU"/>
        </w:rPr>
        <w:t>Способы классификации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_Toc180265603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482D3E" w14:textId="67D958D8" w:rsidR="00987FFC" w:rsidRDefault="00987FF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0361BC">
        <w:rPr>
          <w:noProof/>
          <w:lang w:val="ru-RU"/>
        </w:rPr>
        <w:t>Классификация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_Toc180265604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FC5ECB" w14:textId="45349851" w:rsidR="00987FFC" w:rsidRDefault="00987FF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0361BC">
        <w:rPr>
          <w:noProof/>
          <w:lang w:val="ru-RU"/>
        </w:rPr>
        <w:t>Описание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_Toc180265605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505099" w14:textId="6ACD5F38" w:rsidR="00E13BB1" w:rsidRPr="0092439E" w:rsidRDefault="00E13BB1" w:rsidP="00AA7135">
      <w:pPr>
        <w:pStyle w:val="a4"/>
        <w:rPr>
          <w:lang w:val="ru-RU"/>
        </w:rPr>
      </w:pPr>
      <w:r w:rsidRPr="00AA7135">
        <w:fldChar w:fldCharType="end"/>
      </w:r>
      <w:r w:rsidRPr="00754B06">
        <w:rPr>
          <w:lang w:val="ru-RU"/>
        </w:rPr>
        <w:br w:type="page"/>
      </w:r>
      <w:r w:rsidR="00424281">
        <w:rPr>
          <w:lang w:val="ru-RU"/>
        </w:rPr>
        <w:lastRenderedPageBreak/>
        <w:t>Действующие лица</w:t>
      </w:r>
    </w:p>
    <w:p w14:paraId="6730C776" w14:textId="376F1CB3" w:rsidR="00E13BB1" w:rsidRDefault="00424281">
      <w:pPr>
        <w:pStyle w:val="1"/>
      </w:pPr>
      <w:bookmarkStart w:id="0" w:name="_Toc436203377"/>
      <w:bookmarkStart w:id="1" w:name="_Toc452813577"/>
      <w:bookmarkStart w:id="2" w:name="_Toc180265601"/>
      <w:r>
        <w:rPr>
          <w:lang w:val="ru-RU"/>
        </w:rPr>
        <w:t>Введение</w:t>
      </w:r>
      <w:bookmarkEnd w:id="2"/>
    </w:p>
    <w:p w14:paraId="5560D774" w14:textId="2A4DF2E3" w:rsidR="00E13BB1" w:rsidRDefault="00424281">
      <w:pPr>
        <w:pStyle w:val="2"/>
        <w:rPr>
          <w:lang w:val="ru-RU"/>
        </w:rPr>
      </w:pPr>
      <w:bookmarkStart w:id="3" w:name="_Toc180265602"/>
      <w:r>
        <w:rPr>
          <w:lang w:val="ru-RU"/>
        </w:rPr>
        <w:t>Назначение</w:t>
      </w:r>
      <w:bookmarkEnd w:id="3"/>
    </w:p>
    <w:p w14:paraId="2B2B4DE1" w14:textId="350C7CF2" w:rsidR="00792F15" w:rsidRDefault="00D57068" w:rsidP="00D57068">
      <w:pPr>
        <w:pStyle w:val="af3"/>
        <w:ind w:left="426"/>
      </w:pPr>
      <w:r w:rsidRPr="00D57068">
        <w:t xml:space="preserve">В этом документе представлено описание действующих лиц системы </w:t>
      </w:r>
      <w:r>
        <w:t>подачи заявления на материальную помощь «Судьба заявления».</w:t>
      </w:r>
    </w:p>
    <w:p w14:paraId="61F31585" w14:textId="10ABBCF1" w:rsidR="00E13BB1" w:rsidRDefault="00D57068">
      <w:pPr>
        <w:pStyle w:val="2"/>
        <w:rPr>
          <w:lang w:val="ru-RU"/>
        </w:rPr>
      </w:pPr>
      <w:bookmarkStart w:id="4" w:name="_Toc180265603"/>
      <w:r>
        <w:rPr>
          <w:lang w:val="ru-RU"/>
        </w:rPr>
        <w:t>Способы классификации</w:t>
      </w:r>
      <w:bookmarkEnd w:id="4"/>
    </w:p>
    <w:p w14:paraId="515ECB73" w14:textId="1F056DD2" w:rsidR="0092439E" w:rsidRDefault="00D57068" w:rsidP="009F0EA8">
      <w:pPr>
        <w:pStyle w:val="af1"/>
        <w:ind w:left="426"/>
      </w:pPr>
      <w:r w:rsidRPr="00D57068">
        <w:t>Пользователи системы классифицируются по следующим признакам:</w:t>
      </w:r>
    </w:p>
    <w:p w14:paraId="2E52C404" w14:textId="29BCD8BD" w:rsidR="00D57068" w:rsidRDefault="00D57068" w:rsidP="009F0EA8">
      <w:pPr>
        <w:pStyle w:val="af1"/>
        <w:numPr>
          <w:ilvl w:val="0"/>
          <w:numId w:val="41"/>
        </w:numPr>
      </w:pPr>
      <w:r>
        <w:t>Права доступа к системе;</w:t>
      </w:r>
    </w:p>
    <w:p w14:paraId="4CD39284" w14:textId="61C2A850" w:rsidR="00D57068" w:rsidRDefault="00D57068" w:rsidP="009F0EA8">
      <w:pPr>
        <w:pStyle w:val="af1"/>
        <w:numPr>
          <w:ilvl w:val="0"/>
          <w:numId w:val="41"/>
        </w:numPr>
      </w:pPr>
      <w:r>
        <w:t>Опыт работы с ИС и компьютерами в целом;</w:t>
      </w:r>
    </w:p>
    <w:p w14:paraId="03C00053" w14:textId="6E15D153" w:rsidR="00D57068" w:rsidRDefault="00D57068" w:rsidP="009F0EA8">
      <w:pPr>
        <w:pStyle w:val="af1"/>
        <w:numPr>
          <w:ilvl w:val="0"/>
          <w:numId w:val="41"/>
        </w:numPr>
      </w:pPr>
      <w:r>
        <w:t>П</w:t>
      </w:r>
      <w:r w:rsidRPr="00D57068">
        <w:t>о задачам, которые приходится выполнять</w:t>
      </w:r>
      <w:r w:rsidR="009F0EA8">
        <w:t>;</w:t>
      </w:r>
    </w:p>
    <w:p w14:paraId="0472380E" w14:textId="0E8364E7" w:rsidR="00D57068" w:rsidRPr="0092439E" w:rsidRDefault="00D57068" w:rsidP="009F0EA8">
      <w:pPr>
        <w:pStyle w:val="af1"/>
        <w:numPr>
          <w:ilvl w:val="0"/>
          <w:numId w:val="41"/>
        </w:numPr>
      </w:pPr>
      <w:r>
        <w:t>Частота использования ИС.</w:t>
      </w:r>
    </w:p>
    <w:p w14:paraId="42246832" w14:textId="07C5BFCA" w:rsidR="00E13BB1" w:rsidRDefault="009F0EA8">
      <w:pPr>
        <w:pStyle w:val="1"/>
      </w:pPr>
      <w:bookmarkStart w:id="5" w:name="_Toc180265604"/>
      <w:bookmarkEnd w:id="0"/>
      <w:bookmarkEnd w:id="1"/>
      <w:r>
        <w:rPr>
          <w:lang w:val="ru-RU"/>
        </w:rPr>
        <w:t>Классификация пользователей</w:t>
      </w:r>
      <w:bookmarkEnd w:id="5"/>
    </w:p>
    <w:p w14:paraId="5A6F6103" w14:textId="3E52E242" w:rsidR="00DE111D" w:rsidRDefault="009F0EA8" w:rsidP="009F0EA8">
      <w:pPr>
        <w:ind w:left="426"/>
        <w:rPr>
          <w:lang w:val="ru-RU"/>
        </w:rPr>
      </w:pPr>
      <w:r w:rsidRPr="009F0EA8">
        <w:rPr>
          <w:lang w:val="ru-RU"/>
        </w:rPr>
        <w:t>На рис. 1-4 приведена классификация пользователей различными способами.</w:t>
      </w:r>
    </w:p>
    <w:p w14:paraId="0CBEC324" w14:textId="31C0658F" w:rsidR="009F0EA8" w:rsidRDefault="009F0EA8" w:rsidP="00BA15D9">
      <w:pPr>
        <w:ind w:left="426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D94A72" wp14:editId="37362517">
            <wp:extent cx="1228725" cy="2105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FAA9" w14:textId="22D34964" w:rsidR="00E47230" w:rsidRDefault="00E47230" w:rsidP="00BA15D9">
      <w:pPr>
        <w:ind w:left="426"/>
        <w:jc w:val="center"/>
        <w:rPr>
          <w:lang w:val="ru-RU"/>
        </w:rPr>
      </w:pPr>
      <w:r>
        <w:rPr>
          <w:lang w:val="ru-RU"/>
        </w:rPr>
        <w:t>Рисунок 1 – Классификация по правам доступа к системе.</w:t>
      </w:r>
    </w:p>
    <w:p w14:paraId="46F6F189" w14:textId="451D9D74" w:rsidR="009F0EA8" w:rsidRDefault="00E47230" w:rsidP="00BA15D9">
      <w:pPr>
        <w:ind w:left="426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66FB27" wp14:editId="3D103F78">
            <wp:extent cx="2085975" cy="2105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54F1" w14:textId="49097055" w:rsidR="00E47230" w:rsidRDefault="00E47230" w:rsidP="00BA15D9">
      <w:pPr>
        <w:ind w:left="426"/>
        <w:jc w:val="center"/>
        <w:rPr>
          <w:lang w:val="ru-RU"/>
        </w:rPr>
      </w:pPr>
      <w:r>
        <w:rPr>
          <w:lang w:val="ru-RU"/>
        </w:rPr>
        <w:t>Рисунок 2 – Классификация по опыту работы с ИС и компьютерами в целом.</w:t>
      </w:r>
    </w:p>
    <w:p w14:paraId="0A27576E" w14:textId="00893313" w:rsidR="00BA15D9" w:rsidRDefault="00BA15D9" w:rsidP="00BA15D9">
      <w:pPr>
        <w:ind w:left="426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5CBD57C" wp14:editId="4FF2A7FB">
            <wp:extent cx="1952625" cy="1123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2390" w14:textId="56687053" w:rsidR="00BA15D9" w:rsidRDefault="00BA15D9" w:rsidP="00BA15D9">
      <w:pPr>
        <w:ind w:left="426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 xml:space="preserve"> – Классификация </w:t>
      </w:r>
      <w:r>
        <w:rPr>
          <w:lang w:val="ru-RU"/>
        </w:rPr>
        <w:t>по задачам, которые приходится выполнять</w:t>
      </w:r>
      <w:r>
        <w:rPr>
          <w:lang w:val="ru-RU"/>
        </w:rPr>
        <w:t>.</w:t>
      </w:r>
    </w:p>
    <w:p w14:paraId="76989582" w14:textId="1EB34AFC" w:rsidR="00E47230" w:rsidRDefault="00E47230" w:rsidP="00BA15D9">
      <w:pPr>
        <w:ind w:left="426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AC4994" wp14:editId="161EAC30">
            <wp:extent cx="2614581" cy="105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2" cy="10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6E3A" w14:textId="49C94283" w:rsidR="00E47230" w:rsidRDefault="00E47230" w:rsidP="00BA15D9">
      <w:pPr>
        <w:ind w:left="426"/>
        <w:jc w:val="center"/>
        <w:rPr>
          <w:lang w:val="ru-RU"/>
        </w:rPr>
      </w:pPr>
      <w:r>
        <w:rPr>
          <w:lang w:val="ru-RU"/>
        </w:rPr>
        <w:t xml:space="preserve">Рисунок 4 – Классификация по </w:t>
      </w:r>
      <w:r w:rsidR="00BA15D9">
        <w:rPr>
          <w:lang w:val="ru-RU"/>
        </w:rPr>
        <w:t>частоте использования ИС.</w:t>
      </w:r>
    </w:p>
    <w:p w14:paraId="5481B7E3" w14:textId="1B2C3B9A" w:rsidR="00E13BB1" w:rsidRDefault="00BA15D9">
      <w:pPr>
        <w:pStyle w:val="1"/>
      </w:pPr>
      <w:bookmarkStart w:id="6" w:name="_Toc436203381"/>
      <w:bookmarkStart w:id="7" w:name="_Toc180265605"/>
      <w:r>
        <w:rPr>
          <w:lang w:val="ru-RU"/>
        </w:rPr>
        <w:t>Описание пользователей</w:t>
      </w:r>
      <w:bookmarkEnd w:id="7"/>
    </w:p>
    <w:bookmarkEnd w:id="6"/>
    <w:p w14:paraId="2FBF13EF" w14:textId="69210D6E" w:rsidR="00F357B2" w:rsidRDefault="00BA15D9" w:rsidP="00BA15D9">
      <w:pPr>
        <w:pStyle w:val="af3"/>
        <w:ind w:left="426"/>
      </w:pPr>
      <w:r w:rsidRPr="00BA15D9">
        <w:t xml:space="preserve">В табл. 1 приведено описание пользователей. Определено, каким </w:t>
      </w:r>
      <w:proofErr w:type="spellStart"/>
      <w:r w:rsidRPr="00BA15D9">
        <w:t>актором</w:t>
      </w:r>
      <w:proofErr w:type="spellEnd"/>
      <w:r w:rsidRPr="00BA15D9">
        <w:t xml:space="preserve"> является каждый пользователь.</w:t>
      </w:r>
    </w:p>
    <w:p w14:paraId="340D1DA3" w14:textId="3556E04F" w:rsidR="00BA15D9" w:rsidRDefault="00BA15D9" w:rsidP="00BA15D9">
      <w:pPr>
        <w:pStyle w:val="af3"/>
        <w:ind w:left="426"/>
      </w:pPr>
      <w:r>
        <w:t>Таблица 1.</w:t>
      </w:r>
    </w:p>
    <w:tbl>
      <w:tblPr>
        <w:tblStyle w:val="af6"/>
        <w:tblW w:w="9775" w:type="dxa"/>
        <w:tblInd w:w="-5" w:type="dxa"/>
        <w:tblLook w:val="04A0" w:firstRow="1" w:lastRow="0" w:firstColumn="1" w:lastColumn="0" w:noHBand="0" w:noVBand="1"/>
      </w:tblPr>
      <w:tblGrid>
        <w:gridCol w:w="1483"/>
        <w:gridCol w:w="5562"/>
        <w:gridCol w:w="1166"/>
        <w:gridCol w:w="1564"/>
      </w:tblGrid>
      <w:tr w:rsidR="00BA15D9" w:rsidRPr="00BA15D9" w14:paraId="58E61E12" w14:textId="77777777" w:rsidTr="00864D18">
        <w:tc>
          <w:tcPr>
            <w:tcW w:w="1483" w:type="dxa"/>
          </w:tcPr>
          <w:p w14:paraId="6B7EBE64" w14:textId="538EDDEA" w:rsidR="00BA15D9" w:rsidRPr="00A47E95" w:rsidRDefault="00BA15D9" w:rsidP="00864D18">
            <w:pPr>
              <w:pStyle w:val="af3"/>
              <w:spacing w:after="0"/>
              <w:ind w:left="0"/>
              <w:jc w:val="center"/>
              <w:rPr>
                <w:b/>
                <w:bCs/>
              </w:rPr>
            </w:pPr>
            <w:r w:rsidRPr="00A47E95">
              <w:rPr>
                <w:b/>
                <w:bCs/>
              </w:rPr>
              <w:t>Пользователь</w:t>
            </w:r>
          </w:p>
        </w:tc>
        <w:tc>
          <w:tcPr>
            <w:tcW w:w="5562" w:type="dxa"/>
          </w:tcPr>
          <w:p w14:paraId="785AE382" w14:textId="327FD846" w:rsidR="00BA15D9" w:rsidRPr="00A47E95" w:rsidRDefault="00BA15D9" w:rsidP="00864D18">
            <w:pPr>
              <w:pStyle w:val="af3"/>
              <w:spacing w:after="0"/>
              <w:ind w:left="0"/>
              <w:jc w:val="center"/>
              <w:rPr>
                <w:b/>
                <w:bCs/>
              </w:rPr>
            </w:pPr>
            <w:r w:rsidRPr="00A47E95">
              <w:rPr>
                <w:b/>
                <w:bCs/>
              </w:rPr>
              <w:t>Описание</w:t>
            </w:r>
          </w:p>
        </w:tc>
        <w:tc>
          <w:tcPr>
            <w:tcW w:w="1166" w:type="dxa"/>
          </w:tcPr>
          <w:p w14:paraId="51D6E2B1" w14:textId="61B94286" w:rsidR="00BA15D9" w:rsidRPr="00A47E95" w:rsidRDefault="00BA15D9" w:rsidP="00864D18">
            <w:pPr>
              <w:pStyle w:val="af3"/>
              <w:spacing w:after="0"/>
              <w:ind w:left="0"/>
              <w:jc w:val="center"/>
              <w:rPr>
                <w:b/>
                <w:bCs/>
              </w:rPr>
            </w:pPr>
            <w:r w:rsidRPr="00A47E95">
              <w:rPr>
                <w:b/>
                <w:bCs/>
              </w:rPr>
              <w:t>Целевая аудитория</w:t>
            </w:r>
          </w:p>
        </w:tc>
        <w:tc>
          <w:tcPr>
            <w:tcW w:w="1564" w:type="dxa"/>
          </w:tcPr>
          <w:p w14:paraId="3BC392DE" w14:textId="270C228C" w:rsidR="00BA15D9" w:rsidRPr="00A47E95" w:rsidRDefault="00BA15D9" w:rsidP="00864D18">
            <w:pPr>
              <w:pStyle w:val="af3"/>
              <w:spacing w:after="0"/>
              <w:ind w:left="0"/>
              <w:jc w:val="center"/>
              <w:rPr>
                <w:b/>
                <w:bCs/>
              </w:rPr>
            </w:pPr>
            <w:r w:rsidRPr="00A47E95">
              <w:rPr>
                <w:b/>
                <w:bCs/>
              </w:rPr>
              <w:t>Отношение к действующему лицу (</w:t>
            </w:r>
            <w:proofErr w:type="spellStart"/>
            <w:r w:rsidRPr="00A47E95">
              <w:rPr>
                <w:b/>
                <w:bCs/>
              </w:rPr>
              <w:t>actor</w:t>
            </w:r>
            <w:proofErr w:type="spellEnd"/>
            <w:r w:rsidRPr="00A47E95">
              <w:rPr>
                <w:b/>
                <w:bCs/>
              </w:rPr>
              <w:t>)</w:t>
            </w:r>
          </w:p>
        </w:tc>
      </w:tr>
      <w:tr w:rsidR="00BA15D9" w:rsidRPr="00BA15D9" w14:paraId="28FF7504" w14:textId="77777777" w:rsidTr="00864D18">
        <w:tc>
          <w:tcPr>
            <w:tcW w:w="1483" w:type="dxa"/>
          </w:tcPr>
          <w:p w14:paraId="13D43D52" w14:textId="77FE7875" w:rsidR="00BA15D9" w:rsidRDefault="00A47E95" w:rsidP="00BA15D9">
            <w:pPr>
              <w:pStyle w:val="af3"/>
              <w:ind w:left="0"/>
            </w:pPr>
            <w:r>
              <w:t>Продвинутый пользователь</w:t>
            </w:r>
          </w:p>
        </w:tc>
        <w:tc>
          <w:tcPr>
            <w:tcW w:w="5562" w:type="dxa"/>
          </w:tcPr>
          <w:p w14:paraId="504129F0" w14:textId="7FAF90BB" w:rsidR="00BA15D9" w:rsidRDefault="00864D18" w:rsidP="00BA15D9">
            <w:pPr>
              <w:pStyle w:val="af3"/>
              <w:ind w:left="0"/>
            </w:pPr>
            <w:r w:rsidRPr="00864D18">
              <w:t xml:space="preserve">Как продвинутый пользователь ПК, я хочу, чтобы </w:t>
            </w:r>
            <w:r>
              <w:t>система обладала большой гибкостью настроек</w:t>
            </w:r>
            <w:r w:rsidRPr="00864D18">
              <w:t>.</w:t>
            </w:r>
          </w:p>
        </w:tc>
        <w:tc>
          <w:tcPr>
            <w:tcW w:w="1166" w:type="dxa"/>
          </w:tcPr>
          <w:p w14:paraId="6EF2AA09" w14:textId="390F6686" w:rsidR="00BA15D9" w:rsidRDefault="00864D18" w:rsidP="00864D18">
            <w:pPr>
              <w:pStyle w:val="af3"/>
              <w:ind w:left="0"/>
              <w:jc w:val="center"/>
            </w:pPr>
            <w:r>
              <w:t>Да</w:t>
            </w:r>
          </w:p>
        </w:tc>
        <w:tc>
          <w:tcPr>
            <w:tcW w:w="1564" w:type="dxa"/>
          </w:tcPr>
          <w:p w14:paraId="6E7210E8" w14:textId="5909C844" w:rsidR="00864D18" w:rsidRDefault="00864D18" w:rsidP="00BA15D9">
            <w:pPr>
              <w:pStyle w:val="af3"/>
              <w:ind w:left="0"/>
            </w:pPr>
            <w:r>
              <w:t xml:space="preserve">Пользователь, </w:t>
            </w:r>
            <w:r w:rsidR="00A02A7F">
              <w:t>а</w:t>
            </w:r>
            <w:r>
              <w:t>дминистратор</w:t>
            </w:r>
          </w:p>
        </w:tc>
      </w:tr>
      <w:tr w:rsidR="00BA15D9" w:rsidRPr="00BA15D9" w14:paraId="06B3709F" w14:textId="77777777" w:rsidTr="00864D18">
        <w:tc>
          <w:tcPr>
            <w:tcW w:w="1483" w:type="dxa"/>
          </w:tcPr>
          <w:p w14:paraId="6B38E11C" w14:textId="32522418" w:rsidR="00BA15D9" w:rsidRDefault="00A47E95" w:rsidP="00BA15D9">
            <w:pPr>
              <w:pStyle w:val="af3"/>
              <w:ind w:left="0"/>
            </w:pPr>
            <w:r>
              <w:t>Новичок</w:t>
            </w:r>
          </w:p>
        </w:tc>
        <w:tc>
          <w:tcPr>
            <w:tcW w:w="5562" w:type="dxa"/>
          </w:tcPr>
          <w:p w14:paraId="0020D408" w14:textId="4E752E38" w:rsidR="00BA15D9" w:rsidRDefault="00A47E95" w:rsidP="00BA15D9">
            <w:pPr>
              <w:pStyle w:val="af3"/>
              <w:ind w:left="0"/>
            </w:pPr>
            <w:r w:rsidRPr="00A47E95">
              <w:t>Как новичок, я хочу, чтобы ИС содержала справку об использовании.</w:t>
            </w:r>
          </w:p>
        </w:tc>
        <w:tc>
          <w:tcPr>
            <w:tcW w:w="1166" w:type="dxa"/>
          </w:tcPr>
          <w:p w14:paraId="0672D6E8" w14:textId="3A5A2225" w:rsidR="00BA15D9" w:rsidRDefault="00864D18" w:rsidP="00864D18">
            <w:pPr>
              <w:pStyle w:val="af3"/>
              <w:ind w:left="0"/>
              <w:jc w:val="center"/>
            </w:pPr>
            <w:r>
              <w:t>Да</w:t>
            </w:r>
          </w:p>
        </w:tc>
        <w:tc>
          <w:tcPr>
            <w:tcW w:w="1564" w:type="dxa"/>
          </w:tcPr>
          <w:p w14:paraId="7EAB24E5" w14:textId="6F8BB02D" w:rsidR="00BA15D9" w:rsidRDefault="00864D18" w:rsidP="00BA15D9">
            <w:pPr>
              <w:pStyle w:val="af3"/>
              <w:ind w:left="0"/>
            </w:pPr>
            <w:r>
              <w:t>Пользователь</w:t>
            </w:r>
          </w:p>
        </w:tc>
      </w:tr>
      <w:tr w:rsidR="00BA15D9" w:rsidRPr="00BA15D9" w14:paraId="20CB6528" w14:textId="77777777" w:rsidTr="00864D18">
        <w:tc>
          <w:tcPr>
            <w:tcW w:w="1483" w:type="dxa"/>
          </w:tcPr>
          <w:p w14:paraId="2CF44806" w14:textId="17278C33" w:rsidR="00BA15D9" w:rsidRDefault="00A47E95" w:rsidP="00BA15D9">
            <w:pPr>
              <w:pStyle w:val="af3"/>
              <w:ind w:left="0"/>
            </w:pPr>
            <w:r>
              <w:t>Студент</w:t>
            </w:r>
          </w:p>
        </w:tc>
        <w:tc>
          <w:tcPr>
            <w:tcW w:w="5562" w:type="dxa"/>
          </w:tcPr>
          <w:p w14:paraId="327BD3DD" w14:textId="1197D318" w:rsidR="00BA15D9" w:rsidRDefault="00AC36B7" w:rsidP="00BA15D9">
            <w:pPr>
              <w:pStyle w:val="af3"/>
              <w:ind w:left="0"/>
            </w:pPr>
            <w:r w:rsidRPr="00AC36B7">
              <w:t>Как студент, я хочу отслеживать статус моего заявления на материальную помощь, чтобы быть в курсе, на каком этапе находится моя заявка и при необходимости оперативно внести изменения или предоставить дополнительные документы</w:t>
            </w:r>
            <w:r w:rsidR="000130D3">
              <w:t>.</w:t>
            </w:r>
          </w:p>
        </w:tc>
        <w:tc>
          <w:tcPr>
            <w:tcW w:w="1166" w:type="dxa"/>
          </w:tcPr>
          <w:p w14:paraId="537B9C47" w14:textId="475EB80B" w:rsidR="00BA15D9" w:rsidRDefault="00864D18" w:rsidP="00864D18">
            <w:pPr>
              <w:pStyle w:val="af3"/>
              <w:ind w:left="0"/>
              <w:jc w:val="center"/>
            </w:pPr>
            <w:r>
              <w:t>Да</w:t>
            </w:r>
          </w:p>
        </w:tc>
        <w:tc>
          <w:tcPr>
            <w:tcW w:w="1564" w:type="dxa"/>
          </w:tcPr>
          <w:p w14:paraId="48272536" w14:textId="44DE0E1C" w:rsidR="00BA15D9" w:rsidRDefault="00864D18" w:rsidP="00BA15D9">
            <w:pPr>
              <w:pStyle w:val="af3"/>
              <w:ind w:left="0"/>
            </w:pPr>
            <w:r>
              <w:t>Пользователь</w:t>
            </w:r>
          </w:p>
        </w:tc>
      </w:tr>
      <w:tr w:rsidR="00BA15D9" w:rsidRPr="00BA15D9" w14:paraId="64DB7007" w14:textId="77777777" w:rsidTr="00864D18">
        <w:tc>
          <w:tcPr>
            <w:tcW w:w="1483" w:type="dxa"/>
          </w:tcPr>
          <w:p w14:paraId="35F46F85" w14:textId="6FC57814" w:rsidR="00BA15D9" w:rsidRDefault="00A47E95" w:rsidP="00BA15D9">
            <w:pPr>
              <w:pStyle w:val="af3"/>
              <w:ind w:left="0"/>
            </w:pPr>
            <w:r>
              <w:t>Сотрудник социального отдела</w:t>
            </w:r>
          </w:p>
        </w:tc>
        <w:tc>
          <w:tcPr>
            <w:tcW w:w="5562" w:type="dxa"/>
          </w:tcPr>
          <w:p w14:paraId="7D671FCC" w14:textId="4F55110D" w:rsidR="00BA15D9" w:rsidRPr="00AC36B7" w:rsidRDefault="00AC36B7" w:rsidP="00AC36B7">
            <w:pPr>
              <w:jc w:val="both"/>
              <w:rPr>
                <w:lang w:val="ru-RU"/>
              </w:rPr>
            </w:pPr>
            <w:r w:rsidRPr="00AC36B7">
              <w:rPr>
                <w:lang w:val="ru-RU"/>
              </w:rPr>
              <w:t xml:space="preserve">Как </w:t>
            </w:r>
            <w:r>
              <w:rPr>
                <w:lang w:val="ru-RU"/>
              </w:rPr>
              <w:t>сотрудник социального отдела,</w:t>
            </w:r>
            <w:r w:rsidRPr="00AC36B7">
              <w:rPr>
                <w:lang w:val="ru-RU"/>
              </w:rPr>
              <w:t xml:space="preserve"> я хочу</w:t>
            </w:r>
            <w:r w:rsidR="000130D3">
              <w:rPr>
                <w:lang w:val="ru-RU"/>
              </w:rPr>
              <w:t xml:space="preserve"> оставлять комментарии по поданному заявлению на материальную помощь, </w:t>
            </w:r>
            <w:r w:rsidR="000130D3" w:rsidRPr="000130D3">
              <w:rPr>
                <w:lang w:val="ru-RU"/>
              </w:rPr>
              <w:t>чтобы дать студенту</w:t>
            </w:r>
            <w:r w:rsidR="000130D3">
              <w:rPr>
                <w:lang w:val="ru-RU"/>
              </w:rPr>
              <w:t xml:space="preserve"> оперативную</w:t>
            </w:r>
            <w:r w:rsidR="000130D3" w:rsidRPr="000130D3">
              <w:rPr>
                <w:lang w:val="ru-RU"/>
              </w:rPr>
              <w:t xml:space="preserve"> обратную связь по результатам проверки его документов</w:t>
            </w:r>
            <w:r w:rsidR="000130D3">
              <w:rPr>
                <w:lang w:val="ru-RU"/>
              </w:rPr>
              <w:t>.</w:t>
            </w:r>
          </w:p>
        </w:tc>
        <w:tc>
          <w:tcPr>
            <w:tcW w:w="1166" w:type="dxa"/>
          </w:tcPr>
          <w:p w14:paraId="783BD72F" w14:textId="5202CEAE" w:rsidR="00BA15D9" w:rsidRDefault="00864D18" w:rsidP="00864D18">
            <w:pPr>
              <w:pStyle w:val="af3"/>
              <w:ind w:left="0"/>
              <w:jc w:val="center"/>
            </w:pPr>
            <w:r>
              <w:t>Нет</w:t>
            </w:r>
          </w:p>
        </w:tc>
        <w:tc>
          <w:tcPr>
            <w:tcW w:w="1564" w:type="dxa"/>
          </w:tcPr>
          <w:p w14:paraId="2ABB0C81" w14:textId="389441AF" w:rsidR="00BA15D9" w:rsidRDefault="00864D18" w:rsidP="00BA15D9">
            <w:pPr>
              <w:pStyle w:val="af3"/>
              <w:ind w:left="0"/>
            </w:pPr>
            <w:r>
              <w:t>Пользователь</w:t>
            </w:r>
            <w:r w:rsidR="000130D3">
              <w:t xml:space="preserve">, </w:t>
            </w:r>
            <w:r w:rsidR="00A02A7F">
              <w:t>а</w:t>
            </w:r>
            <w:r w:rsidR="000130D3">
              <w:t>дминистратор</w:t>
            </w:r>
          </w:p>
        </w:tc>
      </w:tr>
      <w:tr w:rsidR="00BA15D9" w:rsidRPr="00BA15D9" w14:paraId="429A8307" w14:textId="77777777" w:rsidTr="00864D18">
        <w:tc>
          <w:tcPr>
            <w:tcW w:w="1483" w:type="dxa"/>
          </w:tcPr>
          <w:p w14:paraId="51659B1A" w14:textId="17B3F67A" w:rsidR="00BA15D9" w:rsidRDefault="00A47E95" w:rsidP="00BA15D9">
            <w:pPr>
              <w:pStyle w:val="af3"/>
              <w:ind w:left="0"/>
            </w:pPr>
            <w:r>
              <w:t>Случайный пользователь</w:t>
            </w:r>
          </w:p>
        </w:tc>
        <w:tc>
          <w:tcPr>
            <w:tcW w:w="5562" w:type="dxa"/>
          </w:tcPr>
          <w:p w14:paraId="41FC1720" w14:textId="2584C9B7" w:rsidR="00BA15D9" w:rsidRDefault="00AC36B7" w:rsidP="00BA15D9">
            <w:pPr>
              <w:pStyle w:val="af3"/>
              <w:ind w:left="0"/>
            </w:pPr>
            <w:r w:rsidRPr="00AC36B7">
              <w:t xml:space="preserve">Как случайный </w:t>
            </w:r>
            <w:r>
              <w:t>пользователь</w:t>
            </w:r>
            <w:r w:rsidRPr="00AC36B7">
              <w:t xml:space="preserve"> сервиса</w:t>
            </w:r>
            <w:r>
              <w:t xml:space="preserve"> подачи заявлений на материальную помощь</w:t>
            </w:r>
            <w:r w:rsidRPr="00AC36B7">
              <w:t xml:space="preserve">, я хочу </w:t>
            </w:r>
            <w:r w:rsidR="000130D3">
              <w:t>подать заявление</w:t>
            </w:r>
            <w:r w:rsidRPr="00AC36B7">
              <w:t xml:space="preserve">, чтобы </w:t>
            </w:r>
            <w:r w:rsidR="000130D3">
              <w:t>получить финансовую поддержку.</w:t>
            </w:r>
          </w:p>
        </w:tc>
        <w:tc>
          <w:tcPr>
            <w:tcW w:w="1166" w:type="dxa"/>
          </w:tcPr>
          <w:p w14:paraId="7F1008ED" w14:textId="793AADF2" w:rsidR="00BA15D9" w:rsidRDefault="00864D18" w:rsidP="00864D18">
            <w:pPr>
              <w:pStyle w:val="af3"/>
              <w:ind w:left="0"/>
              <w:jc w:val="center"/>
            </w:pPr>
            <w:r>
              <w:t>Нет</w:t>
            </w:r>
          </w:p>
        </w:tc>
        <w:tc>
          <w:tcPr>
            <w:tcW w:w="1564" w:type="dxa"/>
          </w:tcPr>
          <w:p w14:paraId="2533784A" w14:textId="3414CA8E" w:rsidR="00BA15D9" w:rsidRDefault="00864D18" w:rsidP="00BA15D9">
            <w:pPr>
              <w:pStyle w:val="af3"/>
              <w:ind w:left="0"/>
            </w:pPr>
            <w:r>
              <w:t>Пользователь</w:t>
            </w:r>
          </w:p>
        </w:tc>
      </w:tr>
      <w:tr w:rsidR="00A47E95" w:rsidRPr="00BA15D9" w14:paraId="375B88AB" w14:textId="77777777" w:rsidTr="00864D18">
        <w:tc>
          <w:tcPr>
            <w:tcW w:w="1483" w:type="dxa"/>
          </w:tcPr>
          <w:p w14:paraId="06344DD7" w14:textId="6FC5C55C" w:rsidR="00A47E95" w:rsidRDefault="00A47E95" w:rsidP="00BA15D9">
            <w:pPr>
              <w:pStyle w:val="af3"/>
              <w:ind w:left="0"/>
            </w:pPr>
            <w:r>
              <w:t>Постоянный пользователь</w:t>
            </w:r>
          </w:p>
        </w:tc>
        <w:tc>
          <w:tcPr>
            <w:tcW w:w="5562" w:type="dxa"/>
          </w:tcPr>
          <w:p w14:paraId="1F9ADDFD" w14:textId="4AE5CC95" w:rsidR="00A47E95" w:rsidRDefault="00A02A7F" w:rsidP="00BA15D9">
            <w:pPr>
              <w:pStyle w:val="af3"/>
              <w:ind w:left="0"/>
            </w:pPr>
            <w:r w:rsidRPr="00A02A7F">
              <w:t xml:space="preserve">Как постоянный пользователь, я </w:t>
            </w:r>
            <w:r>
              <w:t>хочу</w:t>
            </w:r>
            <w:r w:rsidRPr="00A02A7F">
              <w:t>, чтобы система сохраняла черновики моих заявлений.</w:t>
            </w:r>
          </w:p>
        </w:tc>
        <w:tc>
          <w:tcPr>
            <w:tcW w:w="1166" w:type="dxa"/>
          </w:tcPr>
          <w:p w14:paraId="1343052F" w14:textId="13DE5598" w:rsidR="00A47E95" w:rsidRDefault="00864D18" w:rsidP="00864D18">
            <w:pPr>
              <w:pStyle w:val="af3"/>
              <w:ind w:left="0"/>
              <w:jc w:val="center"/>
            </w:pPr>
            <w:r>
              <w:t>Да</w:t>
            </w:r>
          </w:p>
        </w:tc>
        <w:tc>
          <w:tcPr>
            <w:tcW w:w="1564" w:type="dxa"/>
          </w:tcPr>
          <w:p w14:paraId="0D2AA07D" w14:textId="3195F0FA" w:rsidR="00A47E95" w:rsidRDefault="00864D18" w:rsidP="00BA15D9">
            <w:pPr>
              <w:pStyle w:val="af3"/>
              <w:ind w:left="0"/>
            </w:pPr>
            <w:r>
              <w:t>Пользователь, администратор</w:t>
            </w:r>
          </w:p>
        </w:tc>
      </w:tr>
    </w:tbl>
    <w:p w14:paraId="7BA0764E" w14:textId="77777777" w:rsidR="00BA15D9" w:rsidRPr="00F357B2" w:rsidRDefault="00BA15D9" w:rsidP="00BA15D9">
      <w:pPr>
        <w:pStyle w:val="af3"/>
        <w:ind w:left="426"/>
      </w:pPr>
    </w:p>
    <w:sectPr w:rsidR="00BA15D9" w:rsidRPr="00F357B2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3E4B" w14:textId="77777777" w:rsidR="00D10FE7" w:rsidRDefault="00D10FE7">
      <w:r>
        <w:separator/>
      </w:r>
    </w:p>
  </w:endnote>
  <w:endnote w:type="continuationSeparator" w:id="0">
    <w:p w14:paraId="5C86FD7C" w14:textId="77777777" w:rsidR="00D10FE7" w:rsidRDefault="00D1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3BB1" w14:paraId="76DFF68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600DA9" w14:textId="77777777" w:rsidR="00E13BB1" w:rsidRDefault="00E13BB1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F8C4F8" w14:textId="77777777" w:rsidR="00E13BB1" w:rsidRDefault="00603846" w:rsidP="0096789E">
          <w:pPr>
            <w:jc w:val="center"/>
            <w:rPr>
              <w:lang w:val="ru-RU"/>
            </w:rPr>
          </w:pPr>
          <w:r>
            <w:rPr>
              <w:lang w:val="ru-RU"/>
            </w:rPr>
            <w:t>ЛЭТИ</w:t>
          </w:r>
          <w:r w:rsidR="00E13BB1">
            <w:rPr>
              <w:lang w:val="ru-RU"/>
            </w:rPr>
            <w:t>,</w:t>
          </w:r>
          <w:r w:rsidR="00E13BB1">
            <w:t xml:space="preserve"> </w:t>
          </w:r>
          <w:r w:rsidR="00E13BB1">
            <w:rPr>
              <w:lang w:val="ru-RU"/>
            </w:rPr>
            <w:t>20</w:t>
          </w:r>
          <w:r w:rsidR="00B13CFC">
            <w:rPr>
              <w:lang w:val="ru-RU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A916E4" w14:textId="77777777" w:rsidR="00E13BB1" w:rsidRDefault="00E13BB1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A6AB0">
            <w:rPr>
              <w:rStyle w:val="a9"/>
              <w:noProof/>
            </w:rPr>
            <w:t>10</w:t>
          </w:r>
          <w:r>
            <w:rPr>
              <w:rStyle w:val="a9"/>
            </w:rPr>
            <w:fldChar w:fldCharType="end"/>
          </w:r>
        </w:p>
      </w:tc>
    </w:tr>
  </w:tbl>
  <w:p w14:paraId="090180BF" w14:textId="77777777" w:rsidR="00E13BB1" w:rsidRDefault="00E13B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D358" w14:textId="77777777" w:rsidR="00D10FE7" w:rsidRDefault="00D10FE7">
      <w:r>
        <w:separator/>
      </w:r>
    </w:p>
  </w:footnote>
  <w:footnote w:type="continuationSeparator" w:id="0">
    <w:p w14:paraId="0750770A" w14:textId="77777777" w:rsidR="00D10FE7" w:rsidRDefault="00D10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33234" w14:textId="77777777" w:rsidR="00E13BB1" w:rsidRDefault="00E13BB1">
    <w:pPr>
      <w:rPr>
        <w:sz w:val="24"/>
      </w:rPr>
    </w:pPr>
  </w:p>
  <w:p w14:paraId="7759DA57" w14:textId="77777777" w:rsidR="00E13BB1" w:rsidRDefault="00E13BB1">
    <w:pPr>
      <w:pBdr>
        <w:top w:val="single" w:sz="6" w:space="1" w:color="auto"/>
      </w:pBdr>
      <w:rPr>
        <w:sz w:val="24"/>
      </w:rPr>
    </w:pPr>
  </w:p>
  <w:p w14:paraId="4D1A39B6" w14:textId="56C35E70" w:rsidR="00E13BB1" w:rsidRDefault="00E13BB1">
    <w:pPr>
      <w:pBdr>
        <w:bottom w:val="single" w:sz="6" w:space="1" w:color="auto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 w:rsidR="001502F7">
      <w:rPr>
        <w:noProof/>
        <w:sz w:val="28"/>
        <w:szCs w:val="28"/>
      </w:rPr>
      <w:t>MMI_lab</w:t>
    </w:r>
    <w:r w:rsidR="00424281">
      <w:rPr>
        <w:noProof/>
        <w:sz w:val="28"/>
        <w:szCs w:val="28"/>
      </w:rPr>
      <w:t>3</w:t>
    </w:r>
    <w:r w:rsidR="001502F7">
      <w:rPr>
        <w:noProof/>
        <w:sz w:val="28"/>
        <w:szCs w:val="28"/>
      </w:rPr>
      <w:t>_</w:t>
    </w:r>
    <w:r w:rsidR="00424281">
      <w:rPr>
        <w:noProof/>
        <w:sz w:val="28"/>
        <w:szCs w:val="28"/>
      </w:rPr>
      <w:t>Actors</w:t>
    </w:r>
    <w:r w:rsidR="001502F7">
      <w:rPr>
        <w:noProof/>
        <w:sz w:val="28"/>
        <w:szCs w:val="28"/>
      </w:rPr>
      <w:t>_1303_1304_BezzubovChernyakovaYarusova.docx</w:t>
    </w:r>
    <w:r>
      <w:rPr>
        <w:sz w:val="28"/>
        <w:szCs w:val="28"/>
      </w:rPr>
      <w:fldChar w:fldCharType="end"/>
    </w:r>
  </w:p>
  <w:p w14:paraId="0224C992" w14:textId="77777777" w:rsidR="00E13BB1" w:rsidRDefault="00E13BB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3BB1" w14:paraId="572755ED" w14:textId="77777777">
      <w:tc>
        <w:tcPr>
          <w:tcW w:w="6379" w:type="dxa"/>
        </w:tcPr>
        <w:p w14:paraId="67F4C2DB" w14:textId="77777777" w:rsidR="00E13BB1" w:rsidRPr="00AA7135" w:rsidRDefault="002A4F89" w:rsidP="002A4F89">
          <w:pPr>
            <w:rPr>
              <w:lang w:val="ru-RU"/>
            </w:rPr>
          </w:pPr>
          <w:r w:rsidRPr="002A4F89">
            <w:rPr>
              <w:lang w:val="ru-RU"/>
            </w:rPr>
            <w:t>Система подачи заявлений на материальную помощь</w:t>
          </w:r>
        </w:p>
      </w:tc>
      <w:tc>
        <w:tcPr>
          <w:tcW w:w="3179" w:type="dxa"/>
        </w:tcPr>
        <w:p w14:paraId="33E44492" w14:textId="77777777" w:rsidR="00E13BB1" w:rsidRDefault="00E13BB1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rPr>
              <w:lang w:val="ru-RU"/>
            </w:rPr>
            <w:t xml:space="preserve">  </w:t>
          </w:r>
          <w:proofErr w:type="gramStart"/>
          <w:r>
            <w:rPr>
              <w:lang w:val="ru-RU"/>
            </w:rPr>
            <w:t xml:space="preserve">Версия:   </w:t>
          </w:r>
          <w:proofErr w:type="gramEnd"/>
          <w:r>
            <w:rPr>
              <w:lang w:val="ru-RU"/>
            </w:rPr>
            <w:t xml:space="preserve">        &lt;1.0&gt;</w:t>
          </w:r>
        </w:p>
      </w:tc>
    </w:tr>
    <w:tr w:rsidR="00E13BB1" w14:paraId="7DC0DA78" w14:textId="77777777">
      <w:tc>
        <w:tcPr>
          <w:tcW w:w="6379" w:type="dxa"/>
        </w:tcPr>
        <w:p w14:paraId="1B184A7A" w14:textId="4918713A" w:rsidR="00E13BB1" w:rsidRPr="0092439E" w:rsidRDefault="00424281">
          <w:pPr>
            <w:rPr>
              <w:lang w:val="ru-RU"/>
            </w:rPr>
          </w:pPr>
          <w:r>
            <w:rPr>
              <w:lang w:val="ru-RU"/>
            </w:rPr>
            <w:t>Действующие лица</w:t>
          </w:r>
        </w:p>
      </w:tc>
      <w:tc>
        <w:tcPr>
          <w:tcW w:w="3179" w:type="dxa"/>
        </w:tcPr>
        <w:p w14:paraId="0DEDFAF2" w14:textId="49E5D43D" w:rsidR="00E13BB1" w:rsidRDefault="00AA7135" w:rsidP="00603846">
          <w:pPr>
            <w:rPr>
              <w:lang w:val="ru-RU"/>
            </w:rPr>
          </w:pPr>
          <w:r>
            <w:rPr>
              <w:lang w:val="ru-RU"/>
            </w:rPr>
            <w:t xml:space="preserve">  </w:t>
          </w:r>
          <w:proofErr w:type="gramStart"/>
          <w:r>
            <w:rPr>
              <w:lang w:val="ru-RU"/>
            </w:rPr>
            <w:t xml:space="preserve">Дата:  </w:t>
          </w:r>
          <w:r w:rsidR="00424281">
            <w:rPr>
              <w:lang w:val="ru-RU"/>
            </w:rPr>
            <w:t>28</w:t>
          </w:r>
          <w:proofErr w:type="gramEnd"/>
          <w:r>
            <w:rPr>
              <w:lang w:val="ru-RU"/>
            </w:rPr>
            <w:t>/</w:t>
          </w:r>
          <w:proofErr w:type="spellStart"/>
          <w:r w:rsidR="0092439E">
            <w:rPr>
              <w:lang w:val="ru-RU"/>
            </w:rPr>
            <w:t>окт</w:t>
          </w:r>
          <w:proofErr w:type="spellEnd"/>
          <w:r w:rsidR="00E13BB1">
            <w:rPr>
              <w:lang w:val="ru-RU"/>
            </w:rPr>
            <w:t>/</w:t>
          </w:r>
          <w:r w:rsidR="0096789E">
            <w:rPr>
              <w:lang w:val="ru-RU"/>
            </w:rPr>
            <w:t>20</w:t>
          </w:r>
          <w:r w:rsidR="008E1337">
            <w:rPr>
              <w:lang w:val="ru-RU"/>
            </w:rPr>
            <w:t>24</w:t>
          </w:r>
        </w:p>
      </w:tc>
    </w:tr>
    <w:tr w:rsidR="00E13BB1" w14:paraId="5333CF9C" w14:textId="77777777">
      <w:tc>
        <w:tcPr>
          <w:tcW w:w="9558" w:type="dxa"/>
          <w:gridSpan w:val="2"/>
        </w:tcPr>
        <w:p w14:paraId="6A8A3583" w14:textId="77777777" w:rsidR="00E13BB1" w:rsidRDefault="00E13BB1">
          <w:pPr>
            <w:rPr>
              <w:lang w:val="ru-RU"/>
            </w:rPr>
          </w:pPr>
        </w:p>
      </w:tc>
    </w:tr>
  </w:tbl>
  <w:p w14:paraId="05B07887" w14:textId="77777777" w:rsidR="00E13BB1" w:rsidRDefault="00E13BB1">
    <w:pPr>
      <w:pStyle w:val="a7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E94DDA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0"/>
        <w:szCs w:val="2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9C3859"/>
    <w:multiLevelType w:val="hybridMultilevel"/>
    <w:tmpl w:val="C8BA0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4A5A28"/>
    <w:multiLevelType w:val="multilevel"/>
    <w:tmpl w:val="0A42D6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5190D"/>
    <w:multiLevelType w:val="multilevel"/>
    <w:tmpl w:val="9F9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3B3692"/>
    <w:multiLevelType w:val="singleLevel"/>
    <w:tmpl w:val="EDC40EC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22401BA5"/>
    <w:multiLevelType w:val="hybridMultilevel"/>
    <w:tmpl w:val="5DA88F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8" w15:restartNumberingAfterBreak="0">
    <w:nsid w:val="3B310D43"/>
    <w:multiLevelType w:val="multilevel"/>
    <w:tmpl w:val="EADA53B8"/>
    <w:lvl w:ilvl="0">
      <w:start w:val="6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ascii="Arial" w:hAnsi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Arial" w:hAnsi="Arial" w:hint="default"/>
        <w:b/>
      </w:rPr>
    </w:lvl>
  </w:abstractNum>
  <w:abstractNum w:abstractNumId="9" w15:restartNumberingAfterBreak="0">
    <w:nsid w:val="4A502F5B"/>
    <w:multiLevelType w:val="multilevel"/>
    <w:tmpl w:val="0830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02183"/>
    <w:multiLevelType w:val="singleLevel"/>
    <w:tmpl w:val="787A72F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1" w15:restartNumberingAfterBreak="0">
    <w:nsid w:val="51FF67E0"/>
    <w:multiLevelType w:val="hybridMultilevel"/>
    <w:tmpl w:val="6F987FA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967030"/>
    <w:multiLevelType w:val="hybridMultilevel"/>
    <w:tmpl w:val="6966F6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C661EC"/>
    <w:multiLevelType w:val="hybridMultilevel"/>
    <w:tmpl w:val="C14E81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CBF3601"/>
    <w:multiLevelType w:val="singleLevel"/>
    <w:tmpl w:val="A58EB0A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5" w15:restartNumberingAfterBreak="0">
    <w:nsid w:val="7E3E54E3"/>
    <w:multiLevelType w:val="singleLevel"/>
    <w:tmpl w:val="AEAED45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15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">
    <w:abstractNumId w:val="1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7"/>
  </w:num>
  <w:num w:numId="33">
    <w:abstractNumId w:val="7"/>
  </w:num>
  <w:num w:numId="34">
    <w:abstractNumId w:val="0"/>
  </w:num>
  <w:num w:numId="35">
    <w:abstractNumId w:val="4"/>
  </w:num>
  <w:num w:numId="36">
    <w:abstractNumId w:val="6"/>
  </w:num>
  <w:num w:numId="37">
    <w:abstractNumId w:val="2"/>
  </w:num>
  <w:num w:numId="38">
    <w:abstractNumId w:val="12"/>
  </w:num>
  <w:num w:numId="39">
    <w:abstractNumId w:val="9"/>
  </w:num>
  <w:num w:numId="40">
    <w:abstractNumId w:val="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9E"/>
    <w:rsid w:val="000130D3"/>
    <w:rsid w:val="00014CBC"/>
    <w:rsid w:val="0005295B"/>
    <w:rsid w:val="00064675"/>
    <w:rsid w:val="000A10A8"/>
    <w:rsid w:val="000A2784"/>
    <w:rsid w:val="000E1ECB"/>
    <w:rsid w:val="00147C1B"/>
    <w:rsid w:val="001502F7"/>
    <w:rsid w:val="00163935"/>
    <w:rsid w:val="001747D6"/>
    <w:rsid w:val="00184DD3"/>
    <w:rsid w:val="001B03D6"/>
    <w:rsid w:val="0020256E"/>
    <w:rsid w:val="00280225"/>
    <w:rsid w:val="002A4F89"/>
    <w:rsid w:val="002E4465"/>
    <w:rsid w:val="00343969"/>
    <w:rsid w:val="003976C7"/>
    <w:rsid w:val="003A64BA"/>
    <w:rsid w:val="003D6F2E"/>
    <w:rsid w:val="00407C63"/>
    <w:rsid w:val="00424281"/>
    <w:rsid w:val="0045275A"/>
    <w:rsid w:val="00484E63"/>
    <w:rsid w:val="004A4EB0"/>
    <w:rsid w:val="004A7CD4"/>
    <w:rsid w:val="005433D7"/>
    <w:rsid w:val="005915D9"/>
    <w:rsid w:val="0059747F"/>
    <w:rsid w:val="005A5DAE"/>
    <w:rsid w:val="005C1713"/>
    <w:rsid w:val="005C27A2"/>
    <w:rsid w:val="00603846"/>
    <w:rsid w:val="00622524"/>
    <w:rsid w:val="006276B2"/>
    <w:rsid w:val="00630205"/>
    <w:rsid w:val="00696102"/>
    <w:rsid w:val="006B0F81"/>
    <w:rsid w:val="00754B06"/>
    <w:rsid w:val="00760812"/>
    <w:rsid w:val="00792F15"/>
    <w:rsid w:val="007C4502"/>
    <w:rsid w:val="007E1792"/>
    <w:rsid w:val="007F44E6"/>
    <w:rsid w:val="008333CC"/>
    <w:rsid w:val="00846138"/>
    <w:rsid w:val="00864D18"/>
    <w:rsid w:val="008E1337"/>
    <w:rsid w:val="00901B1E"/>
    <w:rsid w:val="0092439E"/>
    <w:rsid w:val="00952BE6"/>
    <w:rsid w:val="0096789E"/>
    <w:rsid w:val="009824CB"/>
    <w:rsid w:val="00987FFC"/>
    <w:rsid w:val="009F0EA8"/>
    <w:rsid w:val="00A02A7F"/>
    <w:rsid w:val="00A10B03"/>
    <w:rsid w:val="00A47E95"/>
    <w:rsid w:val="00A77D70"/>
    <w:rsid w:val="00AA7135"/>
    <w:rsid w:val="00AB0C93"/>
    <w:rsid w:val="00AC36B7"/>
    <w:rsid w:val="00B109C5"/>
    <w:rsid w:val="00B13CFC"/>
    <w:rsid w:val="00B66601"/>
    <w:rsid w:val="00BA15D9"/>
    <w:rsid w:val="00BA6AB0"/>
    <w:rsid w:val="00BE1CA9"/>
    <w:rsid w:val="00C16ED4"/>
    <w:rsid w:val="00C174E0"/>
    <w:rsid w:val="00C611E5"/>
    <w:rsid w:val="00C6667B"/>
    <w:rsid w:val="00C972D9"/>
    <w:rsid w:val="00CB5B15"/>
    <w:rsid w:val="00CE5A5A"/>
    <w:rsid w:val="00D10FE7"/>
    <w:rsid w:val="00D57068"/>
    <w:rsid w:val="00DA26CC"/>
    <w:rsid w:val="00DB247A"/>
    <w:rsid w:val="00DC59A3"/>
    <w:rsid w:val="00DE111D"/>
    <w:rsid w:val="00DF2B9B"/>
    <w:rsid w:val="00E12C8E"/>
    <w:rsid w:val="00E1378E"/>
    <w:rsid w:val="00E13BB1"/>
    <w:rsid w:val="00E177F6"/>
    <w:rsid w:val="00E35B1F"/>
    <w:rsid w:val="00E47230"/>
    <w:rsid w:val="00E95BA0"/>
    <w:rsid w:val="00EE62DC"/>
    <w:rsid w:val="00F357B2"/>
    <w:rsid w:val="00F5234B"/>
    <w:rsid w:val="00F53E5A"/>
    <w:rsid w:val="00F67EF9"/>
    <w:rsid w:val="00FA2644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37AA78"/>
  <w15:chartTrackingRefBased/>
  <w15:docId w15:val="{A1B66449-8616-4448-A7BE-C86E65D0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15D9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customStyle="1" w:styleId="a4">
    <w:name w:val="Название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link w:val="ab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semiHidden/>
    <w:pPr>
      <w:numPr>
        <w:numId w:val="7"/>
      </w:numPr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FollowedHyperlink"/>
    <w:semiHidden/>
    <w:rPr>
      <w:color w:val="800080"/>
      <w:u w:val="single"/>
    </w:rPr>
  </w:style>
  <w:style w:type="paragraph" w:customStyle="1" w:styleId="para">
    <w:name w:val="para"/>
    <w:basedOn w:val="a0"/>
    <w:rsid w:val="0005295B"/>
    <w:pPr>
      <w:widowControl/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apple-converted-space">
    <w:name w:val="apple-converted-space"/>
    <w:rsid w:val="0005295B"/>
  </w:style>
  <w:style w:type="paragraph" w:styleId="af0">
    <w:name w:val="No Spacing"/>
    <w:uiPriority w:val="1"/>
    <w:qFormat/>
    <w:rsid w:val="00E177F6"/>
    <w:pPr>
      <w:widowControl w:val="0"/>
    </w:pPr>
    <w:rPr>
      <w:lang w:val="en-US"/>
    </w:rPr>
  </w:style>
  <w:style w:type="paragraph" w:customStyle="1" w:styleId="af1">
    <w:name w:val="основа"/>
    <w:basedOn w:val="aa"/>
    <w:link w:val="af2"/>
    <w:qFormat/>
    <w:rsid w:val="00A77D70"/>
    <w:pPr>
      <w:ind w:left="1069"/>
      <w:jc w:val="both"/>
    </w:pPr>
    <w:rPr>
      <w:lang w:val="ru-RU"/>
    </w:rPr>
  </w:style>
  <w:style w:type="character" w:customStyle="1" w:styleId="ab">
    <w:name w:val="Основной текст Знак"/>
    <w:link w:val="aa"/>
    <w:semiHidden/>
    <w:rsid w:val="00A77D70"/>
    <w:rPr>
      <w:lang w:val="en-US"/>
    </w:rPr>
  </w:style>
  <w:style w:type="character" w:customStyle="1" w:styleId="af2">
    <w:name w:val="основа Знак"/>
    <w:basedOn w:val="ab"/>
    <w:link w:val="af1"/>
    <w:rsid w:val="00A77D70"/>
    <w:rPr>
      <w:lang w:val="en-US"/>
    </w:rPr>
  </w:style>
  <w:style w:type="paragraph" w:customStyle="1" w:styleId="af3">
    <w:name w:val="Основа"/>
    <w:basedOn w:val="aa"/>
    <w:link w:val="af4"/>
    <w:qFormat/>
    <w:rsid w:val="0092439E"/>
    <w:pPr>
      <w:jc w:val="both"/>
    </w:pPr>
    <w:rPr>
      <w:snapToGrid w:val="0"/>
      <w:lang w:val="ru-RU"/>
    </w:rPr>
  </w:style>
  <w:style w:type="character" w:customStyle="1" w:styleId="af4">
    <w:name w:val="Основа Знак"/>
    <w:basedOn w:val="ab"/>
    <w:link w:val="af3"/>
    <w:rsid w:val="0092439E"/>
    <w:rPr>
      <w:snapToGrid w:val="0"/>
      <w:lang w:val="en-US"/>
    </w:rPr>
  </w:style>
  <w:style w:type="paragraph" w:styleId="af5">
    <w:name w:val="Normal (Web)"/>
    <w:basedOn w:val="a0"/>
    <w:uiPriority w:val="99"/>
    <w:unhideWhenUsed/>
    <w:rsid w:val="00DE111D"/>
    <w:pPr>
      <w:widowControl/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table" w:styleId="-55">
    <w:name w:val="Grid Table 5 Dark Accent 5"/>
    <w:basedOn w:val="a2"/>
    <w:uiPriority w:val="50"/>
    <w:rsid w:val="001B03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af6">
    <w:name w:val="Table Grid"/>
    <w:basedOn w:val="a2"/>
    <w:uiPriority w:val="59"/>
    <w:rsid w:val="00BA1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brary\&#1040;&#1085;&#1072;&#1083;&#1080;&#1079;%20&#1080;%20&#1087;&#1088;&#1086;&#1077;&#1082;&#1090;&#1080;&#1088;&#1086;&#1074;&#1072;&#1085;&#1080;&#1077;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86581-2FBF-4BA3-BFC7-BA705621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74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Видение</vt:lpstr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subject>Система диспетчеризации типографии</dc:subject>
  <dc:creator>ayacik</dc:creator>
  <cp:keywords/>
  <dc:description/>
  <cp:lastModifiedBy>Lera Chernyakova</cp:lastModifiedBy>
  <cp:revision>9</cp:revision>
  <cp:lastPrinted>2024-10-13T20:32:00Z</cp:lastPrinted>
  <dcterms:created xsi:type="dcterms:W3CDTF">2024-09-28T20:28:00Z</dcterms:created>
  <dcterms:modified xsi:type="dcterms:W3CDTF">2024-10-19T18:26:00Z</dcterms:modified>
</cp:coreProperties>
</file>